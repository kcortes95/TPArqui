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3104829"/>
        <w:docPartObj>
          <w:docPartGallery w:val="Cover Pages"/>
          <w:docPartUnique/>
        </w:docPartObj>
      </w:sdtPr>
      <w:sdtEndPr>
        <w:rPr>
          <w:rFonts w:ascii="Century Gothic" w:hAnsi="Century Gothic"/>
          <w:noProof/>
          <w:color w:val="B01513"/>
          <w:lang w:val="es-ES"/>
        </w:rPr>
      </w:sdtEndPr>
      <w:sdtContent>
        <w:p w:rsidR="00672EC2" w:rsidRDefault="00672E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85D847" wp14:editId="17C6E83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933805" cy="1194196"/>
                    <wp:effectExtent l="0" t="0" r="0" b="635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33805" cy="11941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2EC2" w:rsidRDefault="00672EC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85D847" id="Rectángulo 132" o:spid="_x0000_s1026" style="position:absolute;margin-left:22.35pt;margin-top:0;width:73.55pt;height:94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72EC2" w:rsidRDefault="00672EC2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27859" w:rsidRPr="00227859" w:rsidRDefault="00672EC2" w:rsidP="00227859">
          <w:pPr>
            <w:rPr>
              <w:rFonts w:ascii="Century Gothic" w:hAnsi="Century Gothic"/>
              <w:noProof/>
              <w:color w:val="B01513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23BEA500" wp14:editId="63CCB0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EC2" w:rsidRPr="00672EC2" w:rsidRDefault="00672EC2" w:rsidP="00672EC2">
                                <w:pPr>
                                  <w:pStyle w:val="Sinespaciado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27859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Arquitectura de Computadoras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  <w:lang w:val="es-AR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2EC2" w:rsidRPr="00672EC2" w:rsidRDefault="00672EC2" w:rsidP="00672EC2">
                                    <w:pPr>
                                      <w:pStyle w:val="Sinespaciado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672EC2"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  <w:t>ITBA – 2° cuatrimestre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s-AR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72EC2" w:rsidRPr="00672EC2" w:rsidRDefault="00672EC2" w:rsidP="00672EC2">
                                    <w:pPr>
                                      <w:pStyle w:val="Sinespaciado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 w:rsidRPr="00672EC2"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 xml:space="preserve">CORTÉS – GOFFAN – HORVAT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BEA5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672EC2" w:rsidRPr="00672EC2" w:rsidRDefault="00672EC2" w:rsidP="00672EC2">
                          <w:pPr>
                            <w:pStyle w:val="Sinespaciado"/>
                            <w:rPr>
                              <w:color w:val="B01513" w:themeColor="accent1"/>
                              <w:sz w:val="72"/>
                              <w:szCs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  <w:lang w:val="es-AR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27859"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s-AR"/>
                                </w:rPr>
                                <w:t>Arquitectura de Computadoras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  <w:lang w:val="es-AR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2EC2" w:rsidRPr="00672EC2" w:rsidRDefault="00672EC2" w:rsidP="00672EC2">
                              <w:pPr>
                                <w:pStyle w:val="Sinespaciado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672EC2"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  <w:t>ITBA – 2° cuatrimestre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s-AR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72EC2" w:rsidRPr="00672EC2" w:rsidRDefault="00672EC2" w:rsidP="00672EC2">
                              <w:pPr>
                                <w:pStyle w:val="Sinespaciado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s-AR"/>
                                </w:rPr>
                              </w:pPr>
                              <w:r w:rsidRPr="00672EC2"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  <w:lang w:val="es-AR"/>
                                </w:rPr>
                                <w:t xml:space="preserve">CORTÉS – GOFFAN – HORVAT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entury Gothic" w:hAnsi="Century Gothic"/>
              <w:noProof/>
              <w:color w:val="B01513"/>
              <w:lang w:val="es-ES"/>
            </w:rPr>
            <w:br w:type="page"/>
          </w:r>
        </w:p>
      </w:sdtContent>
    </w:sdt>
    <w:p w:rsidR="00827275" w:rsidRPr="00F42F63" w:rsidRDefault="00227859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lastRenderedPageBreak/>
        <w:t>Informe</w:t>
      </w:r>
    </w:p>
    <w:p w:rsidR="00827275" w:rsidRPr="00F42F63" w:rsidRDefault="00227859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Objetivo</w:t>
      </w:r>
    </w:p>
    <w:p w:rsidR="00827275" w:rsidRDefault="00227859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Realizar un sistema de 64 bits em arquitectura INTEL, capaz de administrar los recursos de hardware.</w:t>
      </w:r>
    </w:p>
    <w:p w:rsidR="00227859" w:rsidRPr="00227859" w:rsidRDefault="00227859" w:rsidP="00227859">
      <w:pPr>
        <w:pStyle w:val="Ttulo1"/>
        <w:rPr>
          <w:lang w:val="es-AR"/>
        </w:rPr>
      </w:pPr>
      <w:r w:rsidRPr="00227859">
        <w:rPr>
          <w:lang w:val="es-AR"/>
        </w:rPr>
        <w:t>Introducción</w:t>
      </w:r>
    </w:p>
    <w:p w:rsidR="00227859" w:rsidRDefault="00227859" w:rsidP="00227859">
      <w:pPr>
        <w:rPr>
          <w:lang w:val="es-AR"/>
        </w:rPr>
      </w:pPr>
      <w:r w:rsidRPr="00227859">
        <w:rPr>
          <w:lang w:val="es-AR"/>
        </w:rPr>
        <w:t xml:space="preserve">Se obtuvieron y configuraron varios programas </w:t>
      </w:r>
      <w:r>
        <w:rPr>
          <w:lang w:val="es-AR"/>
        </w:rPr>
        <w:t>para correr el trabajo práctico en nuestras PC. La mayor dificultad se dio a la hora de hacer el sonido (</w:t>
      </w:r>
      <w:proofErr w:type="spellStart"/>
      <w:r w:rsidRPr="00227859">
        <w:rPr>
          <w:b/>
          <w:lang w:val="es-AR"/>
        </w:rPr>
        <w:t>play_sound</w:t>
      </w:r>
      <w:proofErr w:type="spellEnd"/>
      <w:r>
        <w:rPr>
          <w:lang w:val="es-AR"/>
        </w:rPr>
        <w:t xml:space="preserve"> –ver más adelante-) </w:t>
      </w:r>
      <w:proofErr w:type="gramStart"/>
      <w:r>
        <w:rPr>
          <w:lang w:val="es-AR"/>
        </w:rPr>
        <w:t>ya que</w:t>
      </w:r>
      <w:proofErr w:type="gramEnd"/>
      <w:r>
        <w:rPr>
          <w:lang w:val="es-AR"/>
        </w:rPr>
        <w:t xml:space="preserve"> al principio, en muchas computadoras del laboratorio no sonaba la melodía y, en computadoras particulares, habilitar el QEMU para que reproduzca un </w:t>
      </w:r>
      <w:proofErr w:type="spellStart"/>
      <w:r>
        <w:rPr>
          <w:lang w:val="es-AR"/>
        </w:rPr>
        <w:t>beep</w:t>
      </w:r>
      <w:proofErr w:type="spellEnd"/>
      <w:r>
        <w:rPr>
          <w:lang w:val="es-AR"/>
        </w:rPr>
        <w:t xml:space="preserve">. </w:t>
      </w:r>
    </w:p>
    <w:p w:rsidR="00227859" w:rsidRDefault="00227859" w:rsidP="00227859">
      <w:pPr>
        <w:rPr>
          <w:lang w:val="es-AR"/>
        </w:rPr>
      </w:pPr>
      <w:r>
        <w:rPr>
          <w:lang w:val="es-AR"/>
        </w:rPr>
        <w:t xml:space="preserve">A su vez, </w:t>
      </w:r>
      <w:proofErr w:type="spellStart"/>
      <w:r>
        <w:rPr>
          <w:lang w:val="es-AR"/>
        </w:rPr>
        <w:t>virtualizamos</w:t>
      </w:r>
      <w:proofErr w:type="spellEnd"/>
      <w:r>
        <w:rPr>
          <w:lang w:val="es-AR"/>
        </w:rPr>
        <w:t xml:space="preserve"> en Windows y Mac una distribución de Linux (Ubuntu 15.04), </w:t>
      </w:r>
      <w:r w:rsidR="00463BF8">
        <w:rPr>
          <w:lang w:val="es-AR"/>
        </w:rPr>
        <w:t xml:space="preserve">e instalamos </w:t>
      </w:r>
      <w:proofErr w:type="spellStart"/>
      <w:r w:rsidRPr="00227859">
        <w:rPr>
          <w:b/>
          <w:lang w:val="es-AR"/>
        </w:rPr>
        <w:t>nasm</w:t>
      </w:r>
      <w:proofErr w:type="spellEnd"/>
      <w:r>
        <w:rPr>
          <w:lang w:val="es-AR"/>
        </w:rPr>
        <w:t xml:space="preserve"> y </w:t>
      </w:r>
      <w:proofErr w:type="spellStart"/>
      <w:r w:rsidRPr="00227859">
        <w:rPr>
          <w:b/>
          <w:lang w:val="es-AR"/>
        </w:rPr>
        <w:t>qemu</w:t>
      </w:r>
      <w:proofErr w:type="spellEnd"/>
      <w:r>
        <w:rPr>
          <w:lang w:val="es-AR"/>
        </w:rPr>
        <w:t>.</w:t>
      </w:r>
    </w:p>
    <w:p w:rsidR="00227859" w:rsidRDefault="00227859" w:rsidP="00227859">
      <w:pPr>
        <w:rPr>
          <w:lang w:val="es-AR"/>
        </w:rPr>
      </w:pPr>
      <w:r>
        <w:rPr>
          <w:lang w:val="es-AR"/>
        </w:rPr>
        <w:t>Una vez que finalizamos de instalar todas las herramientas necesarias, procedemos a clonar el repositorio otorgado por la cátedra</w:t>
      </w:r>
      <w:r w:rsidR="00090C36">
        <w:rPr>
          <w:lang w:val="es-AR"/>
        </w:rPr>
        <w:t xml:space="preserve"> (x64BareBones) y a partir de allí comenzamos a desarrollar un sistema operativo básico para la Arquitectura INTEL 64 bits.</w:t>
      </w:r>
    </w:p>
    <w:p w:rsidR="00F9012C" w:rsidRDefault="00F9012C" w:rsidP="00227859">
      <w:pPr>
        <w:rPr>
          <w:lang w:val="es-AR"/>
        </w:rPr>
      </w:pPr>
      <w:r>
        <w:rPr>
          <w:lang w:val="es-AR"/>
        </w:rPr>
        <w:t xml:space="preserve">Comenzamos el desarrollo aplicando el diseño </w:t>
      </w:r>
      <w:proofErr w:type="spellStart"/>
      <w:r>
        <w:rPr>
          <w:lang w:val="es-AR"/>
        </w:rPr>
        <w:t>bottom</w:t>
      </w:r>
      <w:proofErr w:type="spellEnd"/>
      <w:r>
        <w:rPr>
          <w:lang w:val="es-AR"/>
        </w:rPr>
        <w:t xml:space="preserve">-up. Primero realizamos todas las funcionalidades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y luego procedimos a realizar las del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Land</w:t>
      </w:r>
      <w:proofErr w:type="spellEnd"/>
    </w:p>
    <w:p w:rsidR="00F9012C" w:rsidRDefault="00F9012C" w:rsidP="00227859">
      <w:pPr>
        <w:rPr>
          <w:lang w:val="es-AR"/>
        </w:rPr>
      </w:pPr>
      <w:r>
        <w:rPr>
          <w:lang w:val="es-AR"/>
        </w:rPr>
        <w:t>CONTRAS: Realizábamos el código “a ciegas”. La mayoría del tiempo no sabíamos si algo funcionaba o no hasta el momento de probarlo.</w:t>
      </w:r>
    </w:p>
    <w:p w:rsidR="00F9012C" w:rsidRDefault="00F9012C" w:rsidP="00227859">
      <w:pPr>
        <w:rPr>
          <w:lang w:val="es-AR"/>
        </w:rPr>
      </w:pPr>
      <w:r>
        <w:rPr>
          <w:lang w:val="es-AR"/>
        </w:rPr>
        <w:t xml:space="preserve">PROS: Pareciera ser que, como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es el único que tiene acceso al hardware, la implementación y realización del código es un poco más complejo que las del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Land</w:t>
      </w:r>
      <w:proofErr w:type="spellEnd"/>
      <w:r>
        <w:rPr>
          <w:lang w:val="es-AR"/>
        </w:rPr>
        <w:t>. Al realizarlo primero que todo, pudimos tener más tiempo para interiorizarnos con los problemas que podían surgir.</w:t>
      </w:r>
    </w:p>
    <w:p w:rsidR="00090C36" w:rsidRDefault="00090C36" w:rsidP="00227859">
      <w:pPr>
        <w:rPr>
          <w:lang w:val="es-AR"/>
        </w:rPr>
      </w:pPr>
      <w:r>
        <w:rPr>
          <w:lang w:val="es-AR"/>
        </w:rPr>
        <w:t xml:space="preserve">Como vimos en clase, debe haber una clara separación entre el USER y el KERNEL, ya que no queremos que el usuario tenga acceso a funciones propias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.</w:t>
      </w:r>
    </w:p>
    <w:p w:rsidR="00C22A4E" w:rsidRDefault="00C22A4E" w:rsidP="00227859">
      <w:pPr>
        <w:rPr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B7839F" wp14:editId="1B412309">
                <wp:simplePos x="0" y="0"/>
                <wp:positionH relativeFrom="column">
                  <wp:posOffset>-314554</wp:posOffset>
                </wp:positionH>
                <wp:positionV relativeFrom="paragraph">
                  <wp:posOffset>59055</wp:posOffset>
                </wp:positionV>
                <wp:extent cx="6632905" cy="3200400"/>
                <wp:effectExtent l="0" t="0" r="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905" cy="3200400"/>
                          <a:chOff x="0" y="0"/>
                          <a:chExt cx="6632905" cy="3200400"/>
                        </a:xfrm>
                      </wpg:grpSpPr>
                      <wpg:graphicFrame>
                        <wpg:cNvPr id="1" name="Diagrama 1"/>
                        <wpg:cNvFrPr/>
                        <wpg:xfrm>
                          <a:off x="665683" y="0"/>
                          <a:ext cx="5486400" cy="32004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3" name="Diagrama 3"/>
                        <wpg:cNvFrPr/>
                        <wpg:xfrm>
                          <a:off x="4213555" y="687629"/>
                          <a:ext cx="2419350" cy="1955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g:graphicFrame>
                        <wpg:cNvPr id="6" name="Diagrama 6"/>
                        <wpg:cNvFrPr/>
                        <wpg:xfrm>
                          <a:off x="0" y="716890"/>
                          <a:ext cx="2419350" cy="1955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8" name="Imagen 8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3117" y="1119226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9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498044">
                            <a:off x="775411" y="1521562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9226" y="198242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n 12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2237" y="1192378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3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498044">
                            <a:off x="5223053" y="1558138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n 14" descr="link ico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6400" y="2040941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F67D6" id="Grupo 15" o:spid="_x0000_s1026" style="position:absolute;margin-left:-24.75pt;margin-top:4.65pt;width:522.3pt;height:252pt;z-index:251677696;mso-height-relative:margin" coordsize="66329,32004" o:gfxdata="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1" o:spid="_x0000_s1027" type="#_x0000_t75" style="position:absolute;left:17495;top:-60;width:31333;height:32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">
                  <v:imagedata r:id="rId24" o:title=""/>
                  <o:lock v:ext="edit" aspectratio="f"/>
                </v:shape>
                <v:shape id="Diagrama 3" o:spid="_x0000_s1028" type="#_x0000_t75" style="position:absolute;left:48889;top:6583;width:10729;height:209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">
                  <v:imagedata r:id="rId25" o:title=""/>
                  <o:lock v:ext="edit" aspectratio="f"/>
                </v:shape>
                <v:shape id="Diagrama 6" o:spid="_x0000_s1029" type="#_x0000_t75" style="position:absolute;left:4815;top:6888;width:10546;height:208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">
                  <v:imagedata r:id="rId26" o:title=""/>
                  <o:lock v:ext="edit" aspectratio="f"/>
                </v:shape>
                <v:shape id="Imagen 8" o:spid="_x0000_s1030" type="#_x0000_t75" alt="link icon" style="position:absolute;left:11631;top:11192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">
                  <v:imagedata r:id="rId27" o:title="link icon"/>
                  <v:path arrowok="t"/>
                </v:shape>
                <v:shape id="Imagen 9" o:spid="_x0000_s1031" type="#_x0000_t75" alt="link icon" style="position:absolute;left:7754;top:15215;width:1372;height:1371;rotation:-55726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">
                  <v:imagedata r:id="rId27" o:title="link icon"/>
                  <v:path arrowok="t"/>
                </v:shape>
                <v:shape id="Imagen 10" o:spid="_x0000_s1032" type="#_x0000_t75" alt="link icon" style="position:absolute;left:11192;top:19824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">
                  <v:imagedata r:id="rId27" o:title="link icon"/>
                  <v:path arrowok="t"/>
                </v:shape>
                <v:shape id="Imagen 12" o:spid="_x0000_s1033" type="#_x0000_t75" alt="link icon" style="position:absolute;left:55522;top:11923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">
                  <v:imagedata r:id="rId27" o:title="link icon"/>
                  <v:path arrowok="t"/>
                </v:shape>
                <v:shape id="Imagen 13" o:spid="_x0000_s1034" type="#_x0000_t75" alt="link icon" style="position:absolute;left:52230;top:15581;width:1371;height:1372;rotation:-55726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">
                  <v:imagedata r:id="rId27" o:title="link icon"/>
                  <v:path arrowok="t"/>
                </v:shape>
                <v:shape id="Imagen 14" o:spid="_x0000_s1035" type="#_x0000_t75" alt="link icon" style="position:absolute;left:54864;top:20409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">
                  <v:imagedata r:id="rId27" o:title="link icon"/>
                  <v:path arrowok="t"/>
                </v:shape>
              </v:group>
            </w:pict>
          </mc:Fallback>
        </mc:AlternateContent>
      </w: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090C36" w:rsidRDefault="00090C36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C22A4E" w:rsidRDefault="00C22A4E" w:rsidP="00227859">
      <w:pPr>
        <w:rPr>
          <w:lang w:val="es-AR"/>
        </w:rPr>
      </w:pPr>
    </w:p>
    <w:p w:rsidR="00463BF8" w:rsidRDefault="00463BF8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AR"/>
        </w:rPr>
      </w:pPr>
    </w:p>
    <w:p w:rsidR="00463BF8" w:rsidRDefault="00463BF8" w:rsidP="00463BF8">
      <w:pPr>
        <w:pStyle w:val="Ttulo1"/>
        <w:rPr>
          <w:lang w:val="es-AR"/>
        </w:rPr>
      </w:pPr>
      <w:proofErr w:type="spellStart"/>
      <w:r>
        <w:rPr>
          <w:lang w:val="es-AR"/>
        </w:rPr>
        <w:lastRenderedPageBreak/>
        <w:t>Kernel</w:t>
      </w:r>
      <w:proofErr w:type="spellEnd"/>
    </w:p>
    <w:p w:rsidR="00463BF8" w:rsidRDefault="00463BF8" w:rsidP="00463BF8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8720" behindDoc="1" locked="0" layoutInCell="1" allowOverlap="1" wp14:anchorId="4C650115" wp14:editId="59E77053">
            <wp:simplePos x="0" y="0"/>
            <wp:positionH relativeFrom="margin">
              <wp:posOffset>800100</wp:posOffset>
            </wp:positionH>
            <wp:positionV relativeFrom="margin">
              <wp:posOffset>631635</wp:posOffset>
            </wp:positionV>
            <wp:extent cx="4316095" cy="1879600"/>
            <wp:effectExtent l="95250" t="57150" r="122555" b="158750"/>
            <wp:wrapSquare wrapText="bothSides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>
        <w:rPr>
          <w:lang w:val="es-AR"/>
        </w:rPr>
        <w:t>Es el que está en contacto directo con el hardware y atiende los pedidos del usuario a través de la interrupción INT 80h.</w:t>
      </w: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463BF8" w:rsidRDefault="00463BF8" w:rsidP="00463BF8">
      <w:pPr>
        <w:rPr>
          <w:lang w:val="es-AR"/>
        </w:rPr>
      </w:pPr>
    </w:p>
    <w:p w:rsidR="005D0334" w:rsidRPr="005D0334" w:rsidRDefault="005D0334" w:rsidP="005D0334">
      <w:pPr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proofErr w:type="spellStart"/>
      <w:r w:rsidRPr="005D0334">
        <w:t>int</w:t>
      </w:r>
      <w:proofErr w:type="spellEnd"/>
      <w:r w:rsidRPr="005D0334">
        <w:t xml:space="preserve"> </w:t>
      </w:r>
      <w:proofErr w:type="gramStart"/>
      <w:r w:rsidRPr="005D0334">
        <w:t>main(</w:t>
      </w:r>
      <w:proofErr w:type="gramEnd"/>
      <w:r w:rsidRPr="005D0334">
        <w:t>) {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</w:r>
      <w:proofErr w:type="spellStart"/>
      <w:r w:rsidRPr="005D0334">
        <w:t>init_</w:t>
      </w:r>
      <w:proofErr w:type="gramStart"/>
      <w:r w:rsidRPr="005D0334">
        <w:t>idt</w:t>
      </w:r>
      <w:proofErr w:type="spellEnd"/>
      <w:r w:rsidRPr="005D0334">
        <w:t>(</w:t>
      </w:r>
      <w:proofErr w:type="gramEnd"/>
      <w:r w:rsidRPr="005D0334"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</w:r>
      <w:proofErr w:type="spellStart"/>
      <w:r w:rsidRPr="005D0334">
        <w:t>init_</w:t>
      </w:r>
      <w:proofErr w:type="gramStart"/>
      <w:r w:rsidRPr="005D0334">
        <w:t>interrupts</w:t>
      </w:r>
      <w:proofErr w:type="spellEnd"/>
      <w:r w:rsidRPr="005D0334">
        <w:t>(</w:t>
      </w:r>
      <w:proofErr w:type="gramEnd"/>
      <w:r w:rsidRPr="005D0334"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</w:r>
      <w:proofErr w:type="spellStart"/>
      <w:r w:rsidRPr="005D0334">
        <w:t>init_</w:t>
      </w:r>
      <w:proofErr w:type="gramStart"/>
      <w:r w:rsidRPr="005D0334">
        <w:t>timer</w:t>
      </w:r>
      <w:proofErr w:type="spellEnd"/>
      <w:r w:rsidRPr="005D0334">
        <w:t>(</w:t>
      </w:r>
      <w:proofErr w:type="gramEnd"/>
      <w:r w:rsidRPr="005D0334"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</w:r>
      <w:proofErr w:type="spellStart"/>
      <w:r w:rsidRPr="005D0334">
        <w:t>init_</w:t>
      </w:r>
      <w:proofErr w:type="gramStart"/>
      <w:r w:rsidRPr="005D0334">
        <w:t>syscalls</w:t>
      </w:r>
      <w:proofErr w:type="spellEnd"/>
      <w:r w:rsidRPr="005D0334">
        <w:t>(</w:t>
      </w:r>
      <w:proofErr w:type="gramEnd"/>
      <w:r w:rsidRPr="005D0334"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</w:pPr>
      <w:r w:rsidRPr="005D0334">
        <w:tab/>
      </w:r>
      <w:proofErr w:type="spellStart"/>
      <w:r w:rsidRPr="005D0334">
        <w:t>init_</w:t>
      </w:r>
      <w:proofErr w:type="gramStart"/>
      <w:r w:rsidRPr="005D0334">
        <w:t>keyboard</w:t>
      </w:r>
      <w:proofErr w:type="spellEnd"/>
      <w:r w:rsidRPr="005D0334">
        <w:t>(</w:t>
      </w:r>
      <w:proofErr w:type="gramEnd"/>
      <w:r w:rsidRPr="005D0334"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</w:r>
      <w:proofErr w:type="spellStart"/>
      <w:proofErr w:type="gramStart"/>
      <w:r w:rsidRPr="005D0334">
        <w:rPr>
          <w:lang w:val="es-AR"/>
        </w:rPr>
        <w:t>clc</w:t>
      </w:r>
      <w:proofErr w:type="spellEnd"/>
      <w:r w:rsidRPr="005D0334">
        <w:rPr>
          <w:lang w:val="es-AR"/>
        </w:rPr>
        <w:t>(</w:t>
      </w:r>
      <w:proofErr w:type="gramEnd"/>
      <w:r w:rsidRPr="005D0334">
        <w:rPr>
          <w:lang w:val="es-AR"/>
        </w:rPr>
        <w:t>);</w:t>
      </w:r>
    </w:p>
    <w:p w:rsidR="003E237E" w:rsidRDefault="003E237E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  <w:t>((</w:t>
      </w:r>
      <w:proofErr w:type="spellStart"/>
      <w:r w:rsidRPr="005D0334">
        <w:rPr>
          <w:lang w:val="es-AR"/>
        </w:rPr>
        <w:t>EntryPoint</w:t>
      </w:r>
      <w:proofErr w:type="spellEnd"/>
      <w:r w:rsidRPr="005D0334">
        <w:rPr>
          <w:lang w:val="es-AR"/>
        </w:rPr>
        <w:t>)</w:t>
      </w:r>
      <w:proofErr w:type="spellStart"/>
      <w:proofErr w:type="gramStart"/>
      <w:r w:rsidRPr="005D0334">
        <w:rPr>
          <w:lang w:val="es-AR"/>
        </w:rPr>
        <w:t>sampleCodeModuleAddress</w:t>
      </w:r>
      <w:proofErr w:type="spellEnd"/>
      <w:r w:rsidRPr="005D0334">
        <w:rPr>
          <w:lang w:val="es-AR"/>
        </w:rPr>
        <w:t>)(</w:t>
      </w:r>
      <w:proofErr w:type="gramEnd"/>
      <w:r w:rsidRPr="005D0334">
        <w:rPr>
          <w:lang w:val="es-AR"/>
        </w:rPr>
        <w:t>);</w:t>
      </w: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</w:p>
    <w:p w:rsidR="005D0334" w:rsidRPr="005D0334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ab/>
      </w:r>
      <w:proofErr w:type="spellStart"/>
      <w:r w:rsidRPr="005D0334">
        <w:rPr>
          <w:lang w:val="es-AR"/>
        </w:rPr>
        <w:t>return</w:t>
      </w:r>
      <w:proofErr w:type="spellEnd"/>
      <w:r w:rsidRPr="005D0334">
        <w:rPr>
          <w:lang w:val="es-AR"/>
        </w:rPr>
        <w:t xml:space="preserve"> 0;</w:t>
      </w:r>
    </w:p>
    <w:p w:rsidR="00463BF8" w:rsidRDefault="005D0334" w:rsidP="005D0334">
      <w:pPr>
        <w:shd w:val="clear" w:color="auto" w:fill="D9D9D9" w:themeFill="background1" w:themeFillShade="D9"/>
        <w:spacing w:after="0" w:line="240" w:lineRule="auto"/>
        <w:rPr>
          <w:lang w:val="es-AR"/>
        </w:rPr>
      </w:pPr>
      <w:r w:rsidRPr="005D0334">
        <w:rPr>
          <w:lang w:val="es-AR"/>
        </w:rPr>
        <w:t>}</w:t>
      </w:r>
    </w:p>
    <w:p w:rsidR="005E6522" w:rsidRDefault="005E6522" w:rsidP="003E237E">
      <w:pPr>
        <w:pStyle w:val="Ttulo2"/>
        <w:rPr>
          <w:lang w:val="es-AR"/>
        </w:rPr>
      </w:pPr>
    </w:p>
    <w:p w:rsidR="005D0334" w:rsidRDefault="005E6522" w:rsidP="003E237E">
      <w:pPr>
        <w:pStyle w:val="Ttulo2"/>
        <w:rPr>
          <w:lang w:val="es-AR"/>
        </w:rPr>
      </w:pPr>
      <w:r>
        <w:rPr>
          <w:lang w:val="es-AR"/>
        </w:rPr>
        <w:t>¿</w:t>
      </w:r>
      <w:r w:rsidR="003E237E">
        <w:rPr>
          <w:lang w:val="es-AR"/>
        </w:rPr>
        <w:t xml:space="preserve">Cómo “dividimos” el </w:t>
      </w:r>
      <w:proofErr w:type="spellStart"/>
      <w:r w:rsidR="003E237E">
        <w:rPr>
          <w:lang w:val="es-AR"/>
        </w:rPr>
        <w:t>Kernel</w:t>
      </w:r>
      <w:proofErr w:type="spellEnd"/>
      <w:r w:rsidR="003E237E">
        <w:rPr>
          <w:lang w:val="es-AR"/>
        </w:rPr>
        <w:t>?</w:t>
      </w:r>
    </w:p>
    <w:p w:rsidR="003E237E" w:rsidRDefault="003E237E" w:rsidP="003E237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227320" cy="2711302"/>
            <wp:effectExtent l="19050" t="19050" r="30480" b="13335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3E237E" w:rsidRPr="003E237E" w:rsidRDefault="003E237E" w:rsidP="003E237E">
      <w:pPr>
        <w:rPr>
          <w:lang w:val="es-AR"/>
        </w:rPr>
      </w:pPr>
    </w:p>
    <w:p w:rsidR="005D0334" w:rsidRDefault="0031121A" w:rsidP="0031121A">
      <w:pPr>
        <w:pStyle w:val="Ttulo3"/>
        <w:rPr>
          <w:lang w:val="es-AR"/>
        </w:rPr>
      </w:pPr>
      <w:r>
        <w:rPr>
          <w:lang w:val="es-AR"/>
        </w:rPr>
        <w:t>SYS</w:t>
      </w:r>
    </w:p>
    <w:p w:rsidR="00233C59" w:rsidRDefault="00EA2F12" w:rsidP="00056F07">
      <w:pPr>
        <w:pStyle w:val="Prrafodelista"/>
        <w:numPr>
          <w:ilvl w:val="0"/>
          <w:numId w:val="3"/>
        </w:numPr>
        <w:rPr>
          <w:lang w:val="es-AR"/>
        </w:rPr>
      </w:pPr>
      <w:r w:rsidRPr="00EA2F12">
        <w:rPr>
          <w:lang w:val="es-AR"/>
        </w:rPr>
        <w:t>CLOCK</w:t>
      </w:r>
      <w:r w:rsidR="0031121A" w:rsidRPr="00EA2F12">
        <w:rPr>
          <w:lang w:val="es-AR"/>
        </w:rPr>
        <w:t xml:space="preserve">: </w:t>
      </w:r>
      <w:r w:rsidR="006C75DC" w:rsidRPr="00EA2F12">
        <w:rPr>
          <w:lang w:val="es-AR"/>
        </w:rPr>
        <w:t>Interacción directa con el hardware</w:t>
      </w:r>
      <w:r w:rsidR="002C76CB" w:rsidRPr="00EA2F12">
        <w:rPr>
          <w:lang w:val="es-AR"/>
        </w:rPr>
        <w:t xml:space="preserve"> (_</w:t>
      </w:r>
      <w:proofErr w:type="spellStart"/>
      <w:r w:rsidR="002C76CB" w:rsidRPr="00EA2F12">
        <w:rPr>
          <w:lang w:val="es-AR"/>
        </w:rPr>
        <w:t>inport</w:t>
      </w:r>
      <w:proofErr w:type="spellEnd"/>
      <w:r w:rsidR="002C76CB" w:rsidRPr="00EA2F12">
        <w:rPr>
          <w:lang w:val="es-AR"/>
        </w:rPr>
        <w:t xml:space="preserve"> y _</w:t>
      </w:r>
      <w:proofErr w:type="spellStart"/>
      <w:r w:rsidR="002C76CB" w:rsidRPr="00EA2F12">
        <w:rPr>
          <w:lang w:val="es-AR"/>
        </w:rPr>
        <w:t>outport</w:t>
      </w:r>
      <w:proofErr w:type="spellEnd"/>
      <w:r w:rsidR="002C76CB" w:rsidRPr="00EA2F12">
        <w:rPr>
          <w:lang w:val="es-AR"/>
        </w:rPr>
        <w:t>)</w:t>
      </w:r>
      <w:r w:rsidR="006C75DC" w:rsidRPr="00EA2F12">
        <w:rPr>
          <w:lang w:val="es-AR"/>
        </w:rPr>
        <w:t xml:space="preserve">. </w:t>
      </w:r>
    </w:p>
    <w:p w:rsidR="002C76CB" w:rsidRPr="00233C59" w:rsidRDefault="006C75DC" w:rsidP="00233C59">
      <w:pPr>
        <w:pStyle w:val="Prrafodelista"/>
        <w:rPr>
          <w:lang w:val="es-AR"/>
        </w:rPr>
      </w:pPr>
      <w:r w:rsidRPr="00EA2F12">
        <w:rPr>
          <w:lang w:val="es-AR"/>
        </w:rPr>
        <w:t>En la dirección 0x70 se inserta el tipo de dato que va a leer o escribir</w:t>
      </w:r>
      <w:r w:rsidR="00233C59">
        <w:rPr>
          <w:lang w:val="es-AR"/>
        </w:rPr>
        <w:t xml:space="preserve"> y </w:t>
      </w:r>
      <w:r w:rsidR="002C76CB" w:rsidRPr="00233C59">
        <w:rPr>
          <w:lang w:val="es-AR"/>
        </w:rPr>
        <w:t>en la entrada 0x71 se lee o escribe el dato</w:t>
      </w:r>
      <w:r w:rsidR="002C76CB" w:rsidRPr="00233C59">
        <w:rPr>
          <w:lang w:val="es-AR"/>
        </w:rPr>
        <w:t>.</w:t>
      </w:r>
    </w:p>
    <w:p w:rsidR="002C76CB" w:rsidRDefault="002C76CB" w:rsidP="002C76CB">
      <w:pPr>
        <w:pStyle w:val="Prrafodelista"/>
        <w:rPr>
          <w:lang w:val="es-AR"/>
        </w:rPr>
      </w:pPr>
    </w:p>
    <w:p w:rsidR="006C75DC" w:rsidRDefault="006C75DC" w:rsidP="006C75DC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0 :</w:t>
      </w:r>
      <w:proofErr w:type="gramEnd"/>
      <w:r>
        <w:rPr>
          <w:lang w:val="es-AR"/>
        </w:rPr>
        <w:t xml:space="preserve"> Segundos</w:t>
      </w:r>
    </w:p>
    <w:p w:rsidR="006C75DC" w:rsidRDefault="006C75DC" w:rsidP="006C75DC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Minutos</w:t>
      </w:r>
    </w:p>
    <w:p w:rsidR="002C76CB" w:rsidRDefault="006C75DC" w:rsidP="002C76CB">
      <w:pPr>
        <w:pStyle w:val="Prrafodelista"/>
        <w:numPr>
          <w:ilvl w:val="0"/>
          <w:numId w:val="5"/>
        </w:numPr>
        <w:rPr>
          <w:lang w:val="es-AR"/>
        </w:rPr>
      </w:pPr>
      <w:proofErr w:type="gramStart"/>
      <w:r>
        <w:rPr>
          <w:lang w:val="es-AR"/>
        </w:rPr>
        <w:t>4 :</w:t>
      </w:r>
      <w:proofErr w:type="gramEnd"/>
      <w:r>
        <w:rPr>
          <w:lang w:val="es-AR"/>
        </w:rPr>
        <w:t xml:space="preserve"> Horas</w:t>
      </w:r>
    </w:p>
    <w:p w:rsidR="002C76CB" w:rsidRDefault="002C76CB" w:rsidP="002C76CB">
      <w:pPr>
        <w:pStyle w:val="Prrafodelista"/>
        <w:rPr>
          <w:lang w:val="es-AR"/>
        </w:rPr>
      </w:pPr>
    </w:p>
    <w:p w:rsidR="0031121A" w:rsidRDefault="0031121A" w:rsidP="0031121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VIDEO: Es el encargado de administrar </w:t>
      </w:r>
      <w:r w:rsidR="006C75DC">
        <w:rPr>
          <w:lang w:val="es-AR"/>
        </w:rPr>
        <w:t xml:space="preserve">no solo la memoria asignada para escribir cuando el usuario interrumpe cuando presiona una tecla, sino que implementa funciones donde imprime </w:t>
      </w:r>
      <w:proofErr w:type="spellStart"/>
      <w:r w:rsidR="006C75DC">
        <w:rPr>
          <w:lang w:val="es-AR"/>
        </w:rPr>
        <w:t>strings</w:t>
      </w:r>
      <w:proofErr w:type="spellEnd"/>
      <w:r w:rsidR="006C75DC">
        <w:rPr>
          <w:lang w:val="es-AR"/>
        </w:rPr>
        <w:t xml:space="preserve">, números en binario, etc… </w:t>
      </w:r>
    </w:p>
    <w:p w:rsidR="006C75DC" w:rsidRDefault="006C75DC" w:rsidP="006C75DC">
      <w:pPr>
        <w:pStyle w:val="Prrafodelista"/>
        <w:rPr>
          <w:lang w:val="es-AR"/>
        </w:rPr>
      </w:pPr>
      <w:r>
        <w:rPr>
          <w:lang w:val="es-AR"/>
        </w:rPr>
        <w:t>Al espacio asignado al video, se lo piensa como una matriz de 80x25 y se realizan cálculos para saber dónde está parado o si tiene que ir a una nueva fila.</w:t>
      </w:r>
    </w:p>
    <w:p w:rsidR="00EA2F12" w:rsidRDefault="006C75DC" w:rsidP="00EA2F12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SOUND: Interacción directa con el hardware, por medio de interrupciones. Es capaz de hacer un simple </w:t>
      </w:r>
      <w:proofErr w:type="spellStart"/>
      <w:r>
        <w:rPr>
          <w:lang w:val="es-AR"/>
        </w:rPr>
        <w:t>beep</w:t>
      </w:r>
      <w:proofErr w:type="spellEnd"/>
      <w:r>
        <w:rPr>
          <w:lang w:val="es-AR"/>
        </w:rPr>
        <w:t xml:space="preserve"> o hacer un </w:t>
      </w:r>
      <w:proofErr w:type="spellStart"/>
      <w:r>
        <w:rPr>
          <w:lang w:val="es-AR"/>
        </w:rPr>
        <w:t>beep</w:t>
      </w:r>
      <w:proofErr w:type="spellEnd"/>
      <w:r>
        <w:rPr>
          <w:lang w:val="es-AR"/>
        </w:rPr>
        <w:t xml:space="preserve"> con una cierta longitud y una frecuencia. Las notas, en este c</w:t>
      </w:r>
      <w:r w:rsidR="00EA2F12">
        <w:rPr>
          <w:lang w:val="es-AR"/>
        </w:rPr>
        <w:t>aso, se trabajan con frecuencias.</w:t>
      </w:r>
    </w:p>
    <w:p w:rsidR="00EA2F12" w:rsidRPr="00EA2F12" w:rsidRDefault="00EA2F12" w:rsidP="00EA2F12">
      <w:pPr>
        <w:spacing w:after="0" w:line="240" w:lineRule="auto"/>
        <w:ind w:left="360"/>
        <w:jc w:val="center"/>
        <w:rPr>
          <w:b/>
          <w:lang w:val="es-AR"/>
        </w:rPr>
      </w:pPr>
      <w:r>
        <w:rPr>
          <w:b/>
          <w:lang w:val="es-AR"/>
        </w:rPr>
        <w:t xml:space="preserve">        </w:t>
      </w:r>
      <w:r w:rsidRPr="00EA2F12">
        <w:rPr>
          <w:b/>
          <w:lang w:val="es-AR"/>
        </w:rPr>
        <w:t xml:space="preserve">DO - C - </w:t>
      </w:r>
      <w:r w:rsidRPr="00EA2F12">
        <w:rPr>
          <w:b/>
          <w:color w:val="830F0E" w:themeColor="accent1" w:themeShade="BF"/>
          <w:lang w:val="es-AR"/>
        </w:rPr>
        <w:t>9121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RE - D - </w:t>
      </w:r>
      <w:r w:rsidRPr="00EA2F12">
        <w:rPr>
          <w:b/>
          <w:color w:val="830F0E" w:themeColor="accent1" w:themeShade="BF"/>
          <w:lang w:val="es-AR"/>
        </w:rPr>
        <w:t>8126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MI - E - </w:t>
      </w:r>
      <w:r w:rsidRPr="00EA2F12">
        <w:rPr>
          <w:b/>
          <w:color w:val="830F0E" w:themeColor="accent1" w:themeShade="BF"/>
          <w:lang w:val="es-AR"/>
        </w:rPr>
        <w:t>7239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FA - F - </w:t>
      </w:r>
      <w:r w:rsidRPr="00EA2F12">
        <w:rPr>
          <w:b/>
          <w:color w:val="830F0E" w:themeColor="accent1" w:themeShade="BF"/>
          <w:lang w:val="es-AR"/>
        </w:rPr>
        <w:t>6833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SOL - G - </w:t>
      </w:r>
      <w:r w:rsidRPr="00EA2F12">
        <w:rPr>
          <w:b/>
          <w:color w:val="830F0E" w:themeColor="accent1" w:themeShade="BF"/>
          <w:lang w:val="es-AR"/>
        </w:rPr>
        <w:t>6087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LA - A - </w:t>
      </w:r>
      <w:r w:rsidRPr="00EA2F12">
        <w:rPr>
          <w:b/>
          <w:color w:val="830F0E" w:themeColor="accent1" w:themeShade="BF"/>
          <w:lang w:val="es-AR"/>
        </w:rPr>
        <w:t>5423</w:t>
      </w:r>
    </w:p>
    <w:p w:rsidR="00EA2F12" w:rsidRPr="00EA2F12" w:rsidRDefault="00EA2F12" w:rsidP="00EA2F12">
      <w:pPr>
        <w:pStyle w:val="Prrafodelista"/>
        <w:spacing w:after="0" w:line="240" w:lineRule="auto"/>
        <w:jc w:val="center"/>
        <w:rPr>
          <w:b/>
          <w:lang w:val="es-AR"/>
        </w:rPr>
      </w:pPr>
      <w:r w:rsidRPr="00EA2F12">
        <w:rPr>
          <w:b/>
          <w:lang w:val="es-AR"/>
        </w:rPr>
        <w:t xml:space="preserve">SI - B - </w:t>
      </w:r>
      <w:r w:rsidRPr="00EA2F12">
        <w:rPr>
          <w:b/>
          <w:color w:val="830F0E" w:themeColor="accent1" w:themeShade="BF"/>
          <w:lang w:val="es-AR"/>
        </w:rPr>
        <w:t>4831</w:t>
      </w:r>
    </w:p>
    <w:p w:rsidR="00EA2F12" w:rsidRPr="00EA2F12" w:rsidRDefault="00EA2F12" w:rsidP="00EA2F12">
      <w:pPr>
        <w:rPr>
          <w:lang w:val="es-AR"/>
        </w:rPr>
      </w:pPr>
    </w:p>
    <w:p w:rsidR="00233C59" w:rsidRDefault="00EA2F12" w:rsidP="00233C5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TIMER: </w:t>
      </w:r>
      <w:r w:rsidR="00233C59">
        <w:rPr>
          <w:lang w:val="es-AR"/>
        </w:rPr>
        <w:t xml:space="preserve">Es el encargado de administrar el tiempo, obviamente. Posee dos funciones, un </w:t>
      </w:r>
      <w:proofErr w:type="spellStart"/>
      <w:r w:rsidR="00233C59">
        <w:rPr>
          <w:lang w:val="es-AR"/>
        </w:rPr>
        <w:t>init_</w:t>
      </w:r>
      <w:proofErr w:type="gramStart"/>
      <w:r w:rsidR="00233C59">
        <w:rPr>
          <w:lang w:val="es-AR"/>
        </w:rPr>
        <w:t>timer</w:t>
      </w:r>
      <w:proofErr w:type="spellEnd"/>
      <w:r w:rsidR="00233C59">
        <w:rPr>
          <w:lang w:val="es-AR"/>
        </w:rPr>
        <w:t>(</w:t>
      </w:r>
      <w:proofErr w:type="gramEnd"/>
      <w:r w:rsidR="00233C59">
        <w:rPr>
          <w:lang w:val="es-AR"/>
        </w:rPr>
        <w:t xml:space="preserve">) y un </w:t>
      </w:r>
      <w:proofErr w:type="spellStart"/>
      <w:r w:rsidR="00233C59">
        <w:rPr>
          <w:lang w:val="es-AR"/>
        </w:rPr>
        <w:t>wait</w:t>
      </w:r>
      <w:proofErr w:type="spellEnd"/>
      <w:r w:rsidR="00233C59">
        <w:rPr>
          <w:lang w:val="es-AR"/>
        </w:rPr>
        <w:t>, donde se pasa por parámetros la cantidad de milisegundos a esperar.</w:t>
      </w:r>
    </w:p>
    <w:p w:rsidR="00233C59" w:rsidRDefault="00233C59">
      <w:pPr>
        <w:rPr>
          <w:lang w:val="es-AR"/>
        </w:rPr>
      </w:pPr>
      <w:r>
        <w:rPr>
          <w:lang w:val="es-AR"/>
        </w:rPr>
        <w:br w:type="page"/>
      </w:r>
    </w:p>
    <w:p w:rsidR="00EA2F12" w:rsidRDefault="00233C59" w:rsidP="00233C59">
      <w:pPr>
        <w:pStyle w:val="Ttulo1"/>
        <w:rPr>
          <w:lang w:val="es-AR"/>
        </w:rPr>
      </w:pPr>
      <w:proofErr w:type="spellStart"/>
      <w:r>
        <w:rPr>
          <w:lang w:val="es-AR"/>
        </w:rPr>
        <w:lastRenderedPageBreak/>
        <w:t>Userland</w:t>
      </w:r>
      <w:proofErr w:type="spellEnd"/>
    </w:p>
    <w:p w:rsidR="00233C59" w:rsidRDefault="00233C59" w:rsidP="00233C59">
      <w:pPr>
        <w:rPr>
          <w:lang w:val="es-AR"/>
        </w:rPr>
      </w:pPr>
    </w:p>
    <w:p w:rsidR="00233C59" w:rsidRDefault="00233C59" w:rsidP="00233C59">
      <w:pPr>
        <w:pStyle w:val="Ttulo2"/>
        <w:rPr>
          <w:lang w:val="es-AR"/>
        </w:rPr>
      </w:pPr>
      <w:r>
        <w:rPr>
          <w:lang w:val="es-AR"/>
        </w:rPr>
        <w:t>Shell / Consola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 xml:space="preserve">Una vez que ya inició el sistema, ya se cargaron las tablas IDT y todo lo que hemos explicado previamente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, se “habilita” la consola, donde el usuario podrá realizar diferentes tareas, dependiendo el comando que ellos ingresen.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 xml:space="preserve">Cada vez que el usuario presiona una tecla, internamente hay una interrupción por teclado y dicha tecla presionada se agrega al buffer. </w:t>
      </w:r>
    </w:p>
    <w:p w:rsidR="00233C59" w:rsidRDefault="00233C59" w:rsidP="00233C59">
      <w:pPr>
        <w:rPr>
          <w:lang w:val="es-AR"/>
        </w:rPr>
      </w:pPr>
      <w:r>
        <w:rPr>
          <w:lang w:val="es-AR"/>
        </w:rPr>
        <w:t xml:space="preserve">Una vez que el usuario terminó de escribir y </w:t>
      </w:r>
      <w:proofErr w:type="spellStart"/>
      <w:r>
        <w:rPr>
          <w:lang w:val="es-AR"/>
        </w:rPr>
        <w:t>apreta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, se procede a </w:t>
      </w:r>
      <w:proofErr w:type="spellStart"/>
      <w:r>
        <w:rPr>
          <w:lang w:val="es-AR"/>
        </w:rPr>
        <w:t>parsear</w:t>
      </w:r>
      <w:proofErr w:type="spellEnd"/>
      <w:r>
        <w:rPr>
          <w:lang w:val="es-AR"/>
        </w:rPr>
        <w:t xml:space="preserve"> y a validar la información. Si el comando no existe, se mostrará un mensaje de </w:t>
      </w:r>
      <w:proofErr w:type="spellStart"/>
      <w:r>
        <w:rPr>
          <w:lang w:val="es-AR"/>
        </w:rPr>
        <w:t>warning</w:t>
      </w:r>
      <w:proofErr w:type="spellEnd"/>
      <w:r>
        <w:rPr>
          <w:lang w:val="es-AR"/>
        </w:rPr>
        <w:t xml:space="preserve"> en rojo, sino se procederá a ejecutar la función del comando.</w:t>
      </w:r>
    </w:p>
    <w:p w:rsidR="00D6432E" w:rsidRDefault="00D6432E" w:rsidP="00D6432E">
      <w:pPr>
        <w:pStyle w:val="Ttulo2"/>
        <w:rPr>
          <w:lang w:val="es-AR"/>
        </w:rPr>
      </w:pPr>
      <w:r>
        <w:rPr>
          <w:lang w:val="es-AR"/>
        </w:rPr>
        <w:t xml:space="preserve">¿Qué sucede internamente en el </w:t>
      </w:r>
      <w:proofErr w:type="spellStart"/>
      <w:r>
        <w:rPr>
          <w:lang w:val="es-AR"/>
        </w:rPr>
        <w:t>Userland</w:t>
      </w:r>
      <w:proofErr w:type="spellEnd"/>
      <w:r>
        <w:rPr>
          <w:lang w:val="es-AR"/>
        </w:rPr>
        <w:t>?</w:t>
      </w:r>
    </w:p>
    <w:p w:rsidR="00D6432E" w:rsidRDefault="00D6432E" w:rsidP="00D6432E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157759</wp:posOffset>
            </wp:positionV>
            <wp:extent cx="5040172" cy="2216150"/>
            <wp:effectExtent l="57150" t="0" r="65405" b="0"/>
            <wp:wrapTight wrapText="bothSides">
              <wp:wrapPolygon edited="0">
                <wp:start x="0" y="743"/>
                <wp:lineTo x="-245" y="1114"/>
                <wp:lineTo x="-245" y="20795"/>
                <wp:lineTo x="0" y="21167"/>
                <wp:lineTo x="21554" y="21167"/>
                <wp:lineTo x="21799" y="19124"/>
                <wp:lineTo x="21799" y="4085"/>
                <wp:lineTo x="21554" y="1300"/>
                <wp:lineTo x="21554" y="743"/>
                <wp:lineTo x="0" y="743"/>
              </wp:wrapPolygon>
            </wp:wrapTight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</w:p>
    <w:p w:rsidR="001061B3" w:rsidRDefault="001061B3" w:rsidP="00D6432E">
      <w:pPr>
        <w:rPr>
          <w:lang w:val="es-AR"/>
        </w:rPr>
      </w:pPr>
    </w:p>
    <w:p w:rsidR="001061B3" w:rsidRDefault="001061B3" w:rsidP="00D6432E">
      <w:pPr>
        <w:rPr>
          <w:lang w:val="es-AR"/>
        </w:rPr>
      </w:pPr>
    </w:p>
    <w:p w:rsidR="001061B3" w:rsidRDefault="001061B3" w:rsidP="00D6432E">
      <w:pPr>
        <w:rPr>
          <w:lang w:val="es-AR"/>
        </w:rPr>
      </w:pPr>
    </w:p>
    <w:p w:rsidR="001061B3" w:rsidRDefault="001061B3">
      <w:pPr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92CFB" wp14:editId="7CEF7006">
                <wp:simplePos x="0" y="0"/>
                <wp:positionH relativeFrom="margin">
                  <wp:posOffset>1264447</wp:posOffset>
                </wp:positionH>
                <wp:positionV relativeFrom="paragraph">
                  <wp:posOffset>1209040</wp:posOffset>
                </wp:positionV>
                <wp:extent cx="3350260" cy="534010"/>
                <wp:effectExtent l="0" t="0" r="21590" b="19050"/>
                <wp:wrapNone/>
                <wp:docPr id="21" name="Flecha en 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0260" cy="534010"/>
                        </a:xfrm>
                        <a:prstGeom prst="uturnArrow">
                          <a:avLst>
                            <a:gd name="adj1" fmla="val 13549"/>
                            <a:gd name="adj2" fmla="val 15321"/>
                            <a:gd name="adj3" fmla="val 32549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4902" id="Flecha en U 21" o:spid="_x0000_s1026" style="position:absolute;margin-left:99.55pt;margin-top:95.2pt;width:263.8pt;height:42.0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50260,5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" path="m,534010l,233629c,104599,104599,,233629,l3070991,v129030,,233629,104599,233629,233629c3304620,275818,3304621,318006,3304621,360195r45639,l3268444,534010,3186629,360195r45639,l3232268,233629v,-89070,-72206,-161276,-161276,-161276l233629,72353v-89070,,-161276,72206,-161276,161276l72353,534010,,534010xe" fillcolor="#b01513 [3204]" strokecolor="#570a09 [1604]" strokeweight="1.5pt">
                <v:stroke endcap="round"/>
                <v:path arrowok="t" o:connecttype="custom" o:connectlocs="0,534010;0,233629;233629,0;3070991,0;3304620,233629;3304621,360195;3350260,360195;3268444,534010;3186629,360195;3232268,360195;3232268,233629;3070992,72353;233629,72353;72353,233629;72353,534010;0,534010" o:connectangles="0,0,0,0,0,0,0,0,0,0,0,0,0,0,0,0"/>
                <w10:wrap anchorx="margin"/>
              </v:shape>
            </w:pict>
          </mc:Fallback>
        </mc:AlternateContent>
      </w:r>
      <w:r>
        <w:rPr>
          <w:lang w:val="es-AR"/>
        </w:rPr>
        <w:br w:type="page"/>
      </w:r>
    </w:p>
    <w:p w:rsidR="00D6432E" w:rsidRDefault="001061B3" w:rsidP="001061B3">
      <w:pPr>
        <w:pStyle w:val="Ttulo1"/>
        <w:rPr>
          <w:lang w:val="es-AR"/>
        </w:rPr>
      </w:pPr>
      <w:r>
        <w:rPr>
          <w:lang w:val="es-AR"/>
        </w:rPr>
        <w:lastRenderedPageBreak/>
        <w:t>Conclusiones y Observaciones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>El desarrollo de este trabajo práctico nos sirvió no solo para darnos cuenta de los principios básicos del manejo de un sistema operativo por completo, manejo con el hardware e interacción con el usuario; sino que también a investigar y leer mucha información de distintas fuentes. (ver REFERENCIAS debajo)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 xml:space="preserve">Aprendimos no solo a programar, sino que a investigar y tratar de llegar a todas las posibles soluciones ante un problema que surgía (y así, seguían apareciendo cada vez más errores). </w:t>
      </w:r>
    </w:p>
    <w:p w:rsidR="001061B3" w:rsidRDefault="001061B3" w:rsidP="001061B3">
      <w:pPr>
        <w:rPr>
          <w:lang w:val="es-AR"/>
        </w:rPr>
      </w:pPr>
      <w:r>
        <w:rPr>
          <w:lang w:val="es-AR"/>
        </w:rPr>
        <w:t>Gracias a este trabajo práctico, aprendimos porque las cosas que vemos hoy en día funcionan de tal manera. Todo se debe a que pioneros en lo que hoy estamos estudiando, trataron de dar la mejor solución posible para facilitar las cosas a futuro e ir progresando en la rama de la informática.</w:t>
      </w:r>
    </w:p>
    <w:p w:rsidR="001061B3" w:rsidRDefault="001061B3" w:rsidP="001061B3">
      <w:pPr>
        <w:pStyle w:val="Ttulo2"/>
        <w:rPr>
          <w:lang w:val="es-AR"/>
        </w:rPr>
      </w:pPr>
      <w:r>
        <w:rPr>
          <w:lang w:val="es-AR"/>
        </w:rPr>
        <w:t>REFERENCIAS</w:t>
      </w:r>
    </w:p>
    <w:p w:rsidR="001061B3" w:rsidRDefault="001061B3" w:rsidP="001061B3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Forums.osdev.org</w:t>
      </w:r>
    </w:p>
    <w:p w:rsidR="001061B3" w:rsidRDefault="001061B3" w:rsidP="001061B3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Wiki.osdev.org</w:t>
      </w:r>
    </w:p>
    <w:p w:rsidR="001061B3" w:rsidRPr="001061B3" w:rsidRDefault="001061B3" w:rsidP="001061B3">
      <w:pPr>
        <w:pStyle w:val="Prrafodelista"/>
        <w:numPr>
          <w:ilvl w:val="0"/>
          <w:numId w:val="6"/>
        </w:numPr>
      </w:pPr>
      <w:r w:rsidRPr="001061B3">
        <w:t>The C programming language – Kernighan and Ritchie</w:t>
      </w:r>
    </w:p>
    <w:p w:rsidR="001061B3" w:rsidRDefault="001061B3" w:rsidP="001061B3">
      <w:pPr>
        <w:pStyle w:val="Prrafodelista"/>
        <w:numPr>
          <w:ilvl w:val="0"/>
          <w:numId w:val="6"/>
        </w:numPr>
      </w:pPr>
      <w:r>
        <w:t>University of Illinois (Online courses)</w:t>
      </w:r>
    </w:p>
    <w:p w:rsidR="001061B3" w:rsidRDefault="001061B3" w:rsidP="001061B3">
      <w:pPr>
        <w:pStyle w:val="Prrafodelista"/>
        <w:numPr>
          <w:ilvl w:val="1"/>
          <w:numId w:val="6"/>
        </w:numPr>
      </w:pPr>
      <w:hyperlink r:id="rId43" w:history="1">
        <w:r w:rsidRPr="00A72D06">
          <w:rPr>
            <w:rStyle w:val="Hipervnculo"/>
          </w:rPr>
          <w:t>https://courses.engr.illinois.edu/ece390/books/labmanual/io-devices-speaker.html</w:t>
        </w:r>
      </w:hyperlink>
    </w:p>
    <w:p w:rsidR="001061B3" w:rsidRDefault="001061B3" w:rsidP="001061B3">
      <w:pPr>
        <w:pStyle w:val="Prrafodelista"/>
        <w:numPr>
          <w:ilvl w:val="1"/>
          <w:numId w:val="6"/>
        </w:numPr>
      </w:pPr>
      <w:hyperlink r:id="rId44" w:history="1">
        <w:r w:rsidRPr="00A72D06">
          <w:rPr>
            <w:rStyle w:val="Hipervnculo"/>
          </w:rPr>
          <w:t>https://courses.engr.illinois.edu/ece390/books/labmanual/nasm.html</w:t>
        </w:r>
      </w:hyperlink>
    </w:p>
    <w:p w:rsidR="001061B3" w:rsidRDefault="001061B3" w:rsidP="001061B3">
      <w:pPr>
        <w:pStyle w:val="Prrafodelista"/>
        <w:numPr>
          <w:ilvl w:val="1"/>
          <w:numId w:val="6"/>
        </w:numPr>
      </w:pPr>
      <w:hyperlink r:id="rId45" w:history="1">
        <w:r w:rsidRPr="00A72D06">
          <w:rPr>
            <w:rStyle w:val="Hipervnculo"/>
          </w:rPr>
          <w:t>https://courses.engr.illinois.edu/ece390/books/labmanual/io-devices.html</w:t>
        </w:r>
      </w:hyperlink>
    </w:p>
    <w:p w:rsidR="001061B3" w:rsidRDefault="001061B3" w:rsidP="001061B3">
      <w:pPr>
        <w:pStyle w:val="Prrafodelista"/>
        <w:numPr>
          <w:ilvl w:val="1"/>
          <w:numId w:val="6"/>
        </w:numPr>
      </w:pPr>
      <w:hyperlink r:id="rId46" w:history="1">
        <w:r w:rsidRPr="00A72D06">
          <w:rPr>
            <w:rStyle w:val="Hipervnculo"/>
          </w:rPr>
          <w:t>https://courses.engr.illinois.edu/ece390/books/labmanual/index.html</w:t>
        </w:r>
      </w:hyperlink>
    </w:p>
    <w:p w:rsidR="001061B3" w:rsidRPr="001061B3" w:rsidRDefault="001061B3" w:rsidP="001061B3">
      <w:pPr>
        <w:pStyle w:val="Prrafodelista"/>
        <w:ind w:left="1440"/>
      </w:pPr>
      <w:bookmarkStart w:id="0" w:name="_GoBack"/>
      <w:bookmarkEnd w:id="0"/>
    </w:p>
    <w:sectPr w:rsidR="001061B3" w:rsidRPr="001061B3" w:rsidSect="00672EC2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Yu Gothic UI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0B3F"/>
    <w:multiLevelType w:val="hybridMultilevel"/>
    <w:tmpl w:val="5C06BB06"/>
    <w:lvl w:ilvl="0" w:tplc="3F003F0E">
      <w:start w:val="4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434A33"/>
    <w:multiLevelType w:val="hybridMultilevel"/>
    <w:tmpl w:val="1696FF66"/>
    <w:lvl w:ilvl="0" w:tplc="D0D2C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5E55"/>
    <w:multiLevelType w:val="hybridMultilevel"/>
    <w:tmpl w:val="7186A1C8"/>
    <w:lvl w:ilvl="0" w:tplc="AFD2A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E06C6"/>
    <w:multiLevelType w:val="hybridMultilevel"/>
    <w:tmpl w:val="800E2322"/>
    <w:lvl w:ilvl="0" w:tplc="17624B1A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C2"/>
    <w:rsid w:val="00056772"/>
    <w:rsid w:val="00090C36"/>
    <w:rsid w:val="001061B3"/>
    <w:rsid w:val="00227859"/>
    <w:rsid w:val="00233C59"/>
    <w:rsid w:val="002C76CB"/>
    <w:rsid w:val="00310283"/>
    <w:rsid w:val="0031121A"/>
    <w:rsid w:val="003E237E"/>
    <w:rsid w:val="00463BF8"/>
    <w:rsid w:val="005D0334"/>
    <w:rsid w:val="005E6522"/>
    <w:rsid w:val="005F205C"/>
    <w:rsid w:val="00672EC2"/>
    <w:rsid w:val="006C75DC"/>
    <w:rsid w:val="00827275"/>
    <w:rsid w:val="00B86AAE"/>
    <w:rsid w:val="00BF4D9C"/>
    <w:rsid w:val="00C22A4E"/>
    <w:rsid w:val="00D6432E"/>
    <w:rsid w:val="00E61617"/>
    <w:rsid w:val="00EA2F12"/>
    <w:rsid w:val="00F42F63"/>
    <w:rsid w:val="00F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C19F"/>
  <w15:chartTrackingRefBased/>
  <w15:docId w15:val="{1C2525A0-C3B9-4FC2-8C3B-3A6E1769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9" Type="http://schemas.openxmlformats.org/officeDocument/2006/relationships/diagramLayout" Target="diagrams/layout6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5.xml"/><Relationship Id="rId42" Type="http://schemas.microsoft.com/office/2007/relationships/diagramDrawing" Target="diagrams/drawing6.xm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hyperlink" Target="https://courses.engr.illinois.edu/ece390/books/labmanual/index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4.xml"/><Relationship Id="rId41" Type="http://schemas.openxmlformats.org/officeDocument/2006/relationships/diagramColors" Target="diagrams/colors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hyperlink" Target="https://courses.engr.illinois.edu/ece390/books/labmanual/io-devices.html" TargetMode="Externa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4.xml"/><Relationship Id="rId44" Type="http://schemas.openxmlformats.org/officeDocument/2006/relationships/hyperlink" Target="https://courses.engr.illinois.edu/ece390/books/labmanual/nasm.html" TargetMode="Externa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openxmlformats.org/officeDocument/2006/relationships/hyperlink" Target="https://courses.engr.illinois.edu/ece390/books/labmanual/io-devices-speaker.html" TargetMode="External"/><Relationship Id="rId48" Type="http://schemas.openxmlformats.org/officeDocument/2006/relationships/glossaryDocument" Target="glossary/document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Dise&#241;o%20de%20ion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52B184-084E-4825-ABCC-A0609F02C6F2}" type="doc">
      <dgm:prSet loTypeId="urn:microsoft.com/office/officeart/2005/8/layout/chart3" loCatId="cycle" qsTypeId="urn:microsoft.com/office/officeart/2005/8/quickstyle/simple1" qsCatId="simple" csTypeId="urn:microsoft.com/office/officeart/2005/8/colors/accent1_5" csCatId="accent1" phldr="1"/>
      <dgm:spPr/>
    </dgm:pt>
    <dgm:pt modelId="{79DB8B45-FF92-4573-9C8F-A0BF091F8F7E}">
      <dgm:prSet phldrT="[Texto]" custT="1"/>
      <dgm:spPr/>
      <dgm:t>
        <a:bodyPr/>
        <a:lstStyle/>
        <a:p>
          <a:pPr algn="r"/>
          <a:r>
            <a:rPr lang="es-ES" sz="1200"/>
            <a:t>USER SPACE</a:t>
          </a:r>
        </a:p>
      </dgm:t>
    </dgm:pt>
    <dgm:pt modelId="{9C9BB376-6B8A-4648-8BB6-03CBAC31E712}" type="parTrans" cxnId="{D785555C-8A8C-45A5-89E6-E4C7214F28D2}">
      <dgm:prSet/>
      <dgm:spPr/>
      <dgm:t>
        <a:bodyPr/>
        <a:lstStyle/>
        <a:p>
          <a:endParaRPr lang="es-ES"/>
        </a:p>
      </dgm:t>
    </dgm:pt>
    <dgm:pt modelId="{93F0C2AE-EC15-4059-A8E8-922FBC0CAF9A}" type="sibTrans" cxnId="{D785555C-8A8C-45A5-89E6-E4C7214F28D2}">
      <dgm:prSet/>
      <dgm:spPr/>
      <dgm:t>
        <a:bodyPr/>
        <a:lstStyle/>
        <a:p>
          <a:endParaRPr lang="es-ES"/>
        </a:p>
      </dgm:t>
    </dgm:pt>
    <dgm:pt modelId="{F7CE5E4F-C2CE-471D-B7FD-0137750F265D}">
      <dgm:prSet phldrT="[Texto]" custT="1"/>
      <dgm:spPr/>
      <dgm:t>
        <a:bodyPr/>
        <a:lstStyle/>
        <a:p>
          <a:r>
            <a:rPr lang="es-ES" sz="1200"/>
            <a:t>KERNEL SPACE</a:t>
          </a:r>
        </a:p>
      </dgm:t>
    </dgm:pt>
    <dgm:pt modelId="{F92FDB17-6047-4EB7-A2D9-FBAD2FB9EBC3}" type="parTrans" cxnId="{E4F9A3BD-59EB-46A9-A769-D7ABC39D9980}">
      <dgm:prSet/>
      <dgm:spPr/>
      <dgm:t>
        <a:bodyPr/>
        <a:lstStyle/>
        <a:p>
          <a:endParaRPr lang="es-ES"/>
        </a:p>
      </dgm:t>
    </dgm:pt>
    <dgm:pt modelId="{866AFF9B-6C42-4BA5-B241-FDE302A0A02D}" type="sibTrans" cxnId="{E4F9A3BD-59EB-46A9-A769-D7ABC39D9980}">
      <dgm:prSet/>
      <dgm:spPr/>
      <dgm:t>
        <a:bodyPr/>
        <a:lstStyle/>
        <a:p>
          <a:endParaRPr lang="es-ES"/>
        </a:p>
      </dgm:t>
    </dgm:pt>
    <dgm:pt modelId="{958038C0-34FF-44FA-8448-8776F019018E}" type="pres">
      <dgm:prSet presAssocID="{A252B184-084E-4825-ABCC-A0609F02C6F2}" presName="compositeShape" presStyleCnt="0">
        <dgm:presLayoutVars>
          <dgm:chMax val="7"/>
          <dgm:dir/>
          <dgm:resizeHandles val="exact"/>
        </dgm:presLayoutVars>
      </dgm:prSet>
      <dgm:spPr/>
    </dgm:pt>
    <dgm:pt modelId="{B56E1FD5-03A7-401A-9896-9C6C70E1A8C3}" type="pres">
      <dgm:prSet presAssocID="{A252B184-084E-4825-ABCC-A0609F02C6F2}" presName="wedge1" presStyleLbl="node1" presStyleIdx="0" presStyleCnt="2" custLinFactNeighborX="1653" custLinFactNeighborY="3779"/>
      <dgm:spPr/>
    </dgm:pt>
    <dgm:pt modelId="{62B114AE-599A-45EE-9378-5245F1C756F1}" type="pres">
      <dgm:prSet presAssocID="{A252B184-084E-4825-ABCC-A0609F02C6F2}" presName="wedge1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8C0B2D57-D8A3-458C-BCC2-E7B15CA682B6}" type="pres">
      <dgm:prSet presAssocID="{A252B184-084E-4825-ABCC-A0609F02C6F2}" presName="wedge2" presStyleLbl="node1" presStyleIdx="1" presStyleCnt="2" custScaleX="121882" custScaleY="119048"/>
      <dgm:spPr/>
      <dgm:t>
        <a:bodyPr/>
        <a:lstStyle/>
        <a:p>
          <a:endParaRPr lang="es-ES"/>
        </a:p>
      </dgm:t>
    </dgm:pt>
    <dgm:pt modelId="{FA4EB370-D2E7-4888-BF4F-1F7CC95E2B3A}" type="pres">
      <dgm:prSet presAssocID="{A252B184-084E-4825-ABCC-A0609F02C6F2}" presName="wedge2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3A32C35-EC00-4E45-9122-4BA7885B6853}" type="presOf" srcId="{79DB8B45-FF92-4573-9C8F-A0BF091F8F7E}" destId="{B56E1FD5-03A7-401A-9896-9C6C70E1A8C3}" srcOrd="0" destOrd="0" presId="urn:microsoft.com/office/officeart/2005/8/layout/chart3"/>
    <dgm:cxn modelId="{B41009C2-0252-4DBF-8B44-BCDA2EEB122E}" type="presOf" srcId="{F7CE5E4F-C2CE-471D-B7FD-0137750F265D}" destId="{8C0B2D57-D8A3-458C-BCC2-E7B15CA682B6}" srcOrd="0" destOrd="0" presId="urn:microsoft.com/office/officeart/2005/8/layout/chart3"/>
    <dgm:cxn modelId="{D785555C-8A8C-45A5-89E6-E4C7214F28D2}" srcId="{A252B184-084E-4825-ABCC-A0609F02C6F2}" destId="{79DB8B45-FF92-4573-9C8F-A0BF091F8F7E}" srcOrd="0" destOrd="0" parTransId="{9C9BB376-6B8A-4648-8BB6-03CBAC31E712}" sibTransId="{93F0C2AE-EC15-4059-A8E8-922FBC0CAF9A}"/>
    <dgm:cxn modelId="{C146CB15-C690-41B4-97E6-4BED1E500B33}" type="presOf" srcId="{F7CE5E4F-C2CE-471D-B7FD-0137750F265D}" destId="{FA4EB370-D2E7-4888-BF4F-1F7CC95E2B3A}" srcOrd="1" destOrd="0" presId="urn:microsoft.com/office/officeart/2005/8/layout/chart3"/>
    <dgm:cxn modelId="{5DA44FD5-12BB-4243-AF50-7A998E7BAF34}" type="presOf" srcId="{79DB8B45-FF92-4573-9C8F-A0BF091F8F7E}" destId="{62B114AE-599A-45EE-9378-5245F1C756F1}" srcOrd="1" destOrd="0" presId="urn:microsoft.com/office/officeart/2005/8/layout/chart3"/>
    <dgm:cxn modelId="{B28DC932-7C76-46A4-BCE0-0572E68D7A33}" type="presOf" srcId="{A252B184-084E-4825-ABCC-A0609F02C6F2}" destId="{958038C0-34FF-44FA-8448-8776F019018E}" srcOrd="0" destOrd="0" presId="urn:microsoft.com/office/officeart/2005/8/layout/chart3"/>
    <dgm:cxn modelId="{E4F9A3BD-59EB-46A9-A769-D7ABC39D9980}" srcId="{A252B184-084E-4825-ABCC-A0609F02C6F2}" destId="{F7CE5E4F-C2CE-471D-B7FD-0137750F265D}" srcOrd="1" destOrd="0" parTransId="{F92FDB17-6047-4EB7-A2D9-FBAD2FB9EBC3}" sibTransId="{866AFF9B-6C42-4BA5-B241-FDE302A0A02D}"/>
    <dgm:cxn modelId="{EB3CDDBD-AA53-46BB-A819-A6EDEF27385B}" type="presParOf" srcId="{958038C0-34FF-44FA-8448-8776F019018E}" destId="{B56E1FD5-03A7-401A-9896-9C6C70E1A8C3}" srcOrd="0" destOrd="0" presId="urn:microsoft.com/office/officeart/2005/8/layout/chart3"/>
    <dgm:cxn modelId="{4FE39CBF-BACA-40E8-8041-C45EBF1E0C54}" type="presParOf" srcId="{958038C0-34FF-44FA-8448-8776F019018E}" destId="{62B114AE-599A-45EE-9378-5245F1C756F1}" srcOrd="1" destOrd="0" presId="urn:microsoft.com/office/officeart/2005/8/layout/chart3"/>
    <dgm:cxn modelId="{19E2B420-EAFB-4C76-977D-7ED3D7C27A0D}" type="presParOf" srcId="{958038C0-34FF-44FA-8448-8776F019018E}" destId="{8C0B2D57-D8A3-458C-BCC2-E7B15CA682B6}" srcOrd="2" destOrd="0" presId="urn:microsoft.com/office/officeart/2005/8/layout/chart3"/>
    <dgm:cxn modelId="{F58F54AD-F160-48AA-99D9-D4C0F8AD6DCA}" type="presParOf" srcId="{958038C0-34FF-44FA-8448-8776F019018E}" destId="{FA4EB370-D2E7-4888-BF4F-1F7CC95E2B3A}" srcOrd="3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E20CE5-24F1-4C22-9FA7-BE193CDCC446}" type="doc">
      <dgm:prSet loTypeId="urn:microsoft.com/office/officeart/2009/layout/CircleArrowProcess" loCatId="process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F735B573-17C8-48E3-994D-6051149BAF71}">
      <dgm:prSet phldrT="[Texto]"/>
      <dgm:spPr/>
      <dgm:t>
        <a:bodyPr/>
        <a:lstStyle/>
        <a:p>
          <a:r>
            <a:rPr lang="es-ES"/>
            <a:t>SHELL</a:t>
          </a:r>
        </a:p>
      </dgm:t>
    </dgm:pt>
    <dgm:pt modelId="{2D4F40DD-8068-42EA-A55C-C6E15AF6B233}" type="parTrans" cxnId="{B2098088-6407-43D2-AA4B-1E105B31969F}">
      <dgm:prSet/>
      <dgm:spPr/>
      <dgm:t>
        <a:bodyPr/>
        <a:lstStyle/>
        <a:p>
          <a:endParaRPr lang="es-ES"/>
        </a:p>
      </dgm:t>
    </dgm:pt>
    <dgm:pt modelId="{A63303E2-D162-4662-8139-385CE3479FAF}" type="sibTrans" cxnId="{B2098088-6407-43D2-AA4B-1E105B31969F}">
      <dgm:prSet/>
      <dgm:spPr/>
      <dgm:t>
        <a:bodyPr/>
        <a:lstStyle/>
        <a:p>
          <a:endParaRPr lang="es-ES"/>
        </a:p>
      </dgm:t>
    </dgm:pt>
    <dgm:pt modelId="{F8AA9EC1-A784-40B8-A062-F05D4D78AC10}">
      <dgm:prSet phldrT="[Texto]"/>
      <dgm:spPr/>
      <dgm:t>
        <a:bodyPr/>
        <a:lstStyle/>
        <a:p>
          <a:r>
            <a:rPr lang="es-ES"/>
            <a:t>COMANDOS</a:t>
          </a:r>
        </a:p>
      </dgm:t>
    </dgm:pt>
    <dgm:pt modelId="{FE7F83FD-981D-412F-B7FC-05E51BE7539A}" type="parTrans" cxnId="{477009BF-C95D-433A-8BD7-5D3E4CC7BF87}">
      <dgm:prSet/>
      <dgm:spPr/>
      <dgm:t>
        <a:bodyPr/>
        <a:lstStyle/>
        <a:p>
          <a:endParaRPr lang="es-ES"/>
        </a:p>
      </dgm:t>
    </dgm:pt>
    <dgm:pt modelId="{6366C953-8EC3-4BEF-8948-4DDB790EECC0}" type="sibTrans" cxnId="{477009BF-C95D-433A-8BD7-5D3E4CC7BF87}">
      <dgm:prSet/>
      <dgm:spPr/>
      <dgm:t>
        <a:bodyPr/>
        <a:lstStyle/>
        <a:p>
          <a:endParaRPr lang="es-ES"/>
        </a:p>
      </dgm:t>
    </dgm:pt>
    <dgm:pt modelId="{257ED3A4-C4A0-4558-9F91-E69DC8D2074B}">
      <dgm:prSet phldrT="[Texto]"/>
      <dgm:spPr/>
      <dgm:t>
        <a:bodyPr/>
        <a:lstStyle/>
        <a:p>
          <a:r>
            <a:rPr lang="es-ES"/>
            <a:t>SYSTEM CALLS</a:t>
          </a:r>
        </a:p>
      </dgm:t>
    </dgm:pt>
    <dgm:pt modelId="{DEA97B57-AD33-4841-9E12-34095386074B}" type="parTrans" cxnId="{EB2754B6-2882-4DB9-A1A4-CACE6D2C5AD3}">
      <dgm:prSet/>
      <dgm:spPr/>
      <dgm:t>
        <a:bodyPr/>
        <a:lstStyle/>
        <a:p>
          <a:endParaRPr lang="es-ES"/>
        </a:p>
      </dgm:t>
    </dgm:pt>
    <dgm:pt modelId="{041401B2-C548-4E72-BC5A-0E57910B907F}" type="sibTrans" cxnId="{EB2754B6-2882-4DB9-A1A4-CACE6D2C5AD3}">
      <dgm:prSet/>
      <dgm:spPr/>
      <dgm:t>
        <a:bodyPr/>
        <a:lstStyle/>
        <a:p>
          <a:endParaRPr lang="es-ES"/>
        </a:p>
      </dgm:t>
    </dgm:pt>
    <dgm:pt modelId="{4BA0E3BC-8525-435A-B254-ACB15ADCE337}">
      <dgm:prSet/>
      <dgm:spPr/>
      <dgm:t>
        <a:bodyPr/>
        <a:lstStyle/>
        <a:p>
          <a:r>
            <a:rPr lang="es-ES"/>
            <a:t>IDT</a:t>
          </a:r>
        </a:p>
      </dgm:t>
    </dgm:pt>
    <dgm:pt modelId="{6BB20196-2DA5-4A8E-9BF5-6ADAB8DBD9F8}" type="parTrans" cxnId="{9FDD5060-D5CC-408E-A60C-7B295AC99ABB}">
      <dgm:prSet/>
      <dgm:spPr/>
      <dgm:t>
        <a:bodyPr/>
        <a:lstStyle/>
        <a:p>
          <a:endParaRPr lang="es-ES"/>
        </a:p>
      </dgm:t>
    </dgm:pt>
    <dgm:pt modelId="{5414103B-67C1-4FC5-BEF4-DDE1D72B5656}" type="sibTrans" cxnId="{9FDD5060-D5CC-408E-A60C-7B295AC99ABB}">
      <dgm:prSet/>
      <dgm:spPr/>
      <dgm:t>
        <a:bodyPr/>
        <a:lstStyle/>
        <a:p>
          <a:endParaRPr lang="es-ES"/>
        </a:p>
      </dgm:t>
    </dgm:pt>
    <dgm:pt modelId="{81143AA9-3FA9-4C09-97FB-EC44D62BD51D}" type="pres">
      <dgm:prSet presAssocID="{67E20CE5-24F1-4C22-9FA7-BE193CDCC446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D95AD259-B0C1-410F-AB33-5775A80C8DF3}" type="pres">
      <dgm:prSet presAssocID="{F735B573-17C8-48E3-994D-6051149BAF71}" presName="Accent1" presStyleCnt="0"/>
      <dgm:spPr/>
    </dgm:pt>
    <dgm:pt modelId="{CB99275B-AA99-4090-9B17-D73092351B35}" type="pres">
      <dgm:prSet presAssocID="{F735B573-17C8-48E3-994D-6051149BAF71}" presName="Accent" presStyleLbl="node1" presStyleIdx="0" presStyleCnt="4"/>
      <dgm:spPr>
        <a:prstGeom prst="ellipse">
          <a:avLst/>
        </a:prstGeom>
      </dgm:spPr>
    </dgm:pt>
    <dgm:pt modelId="{6695448C-E49F-4DDA-ACF9-B69486213C18}" type="pres">
      <dgm:prSet presAssocID="{F735B573-17C8-48E3-994D-6051149BAF71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923BDFAC-01FB-4405-A517-8B73D74F6CD6}" type="pres">
      <dgm:prSet presAssocID="{F8AA9EC1-A784-40B8-A062-F05D4D78AC10}" presName="Accent2" presStyleCnt="0"/>
      <dgm:spPr/>
    </dgm:pt>
    <dgm:pt modelId="{507440CF-A991-4A97-923E-00191F0BB726}" type="pres">
      <dgm:prSet presAssocID="{F8AA9EC1-A784-40B8-A062-F05D4D78AC10}" presName="Accent" presStyleLbl="node1" presStyleIdx="1" presStyleCnt="4"/>
      <dgm:spPr>
        <a:prstGeom prst="ellipse">
          <a:avLst/>
        </a:prstGeom>
      </dgm:spPr>
    </dgm:pt>
    <dgm:pt modelId="{95511530-38A9-41CF-8788-C4E171663855}" type="pres">
      <dgm:prSet presAssocID="{F8AA9EC1-A784-40B8-A062-F05D4D78AC10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4B340199-ED72-420C-9DAE-80E6DFEEBC69}" type="pres">
      <dgm:prSet presAssocID="{257ED3A4-C4A0-4558-9F91-E69DC8D2074B}" presName="Accent3" presStyleCnt="0"/>
      <dgm:spPr/>
    </dgm:pt>
    <dgm:pt modelId="{2BF6BD51-51A0-42E0-8964-827F130B7287}" type="pres">
      <dgm:prSet presAssocID="{257ED3A4-C4A0-4558-9F91-E69DC8D2074B}" presName="Accent" presStyleLbl="node1" presStyleIdx="2" presStyleCnt="4"/>
      <dgm:spPr>
        <a:prstGeom prst="ellipse">
          <a:avLst/>
        </a:prstGeom>
      </dgm:spPr>
    </dgm:pt>
    <dgm:pt modelId="{74BC5B59-C3B9-415C-8FD6-2BF472058943}" type="pres">
      <dgm:prSet presAssocID="{257ED3A4-C4A0-4558-9F91-E69DC8D2074B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C735E8B-AE2B-41A3-BC0A-394AC9E78B13}" type="pres">
      <dgm:prSet presAssocID="{4BA0E3BC-8525-435A-B254-ACB15ADCE337}" presName="Accent4" presStyleCnt="0"/>
      <dgm:spPr/>
    </dgm:pt>
    <dgm:pt modelId="{F8F7BF05-434B-4095-AA78-637F33785693}" type="pres">
      <dgm:prSet presAssocID="{4BA0E3BC-8525-435A-B254-ACB15ADCE337}" presName="Accent" presStyleLbl="node1" presStyleIdx="3" presStyleCnt="4"/>
      <dgm:spPr>
        <a:prstGeom prst="ellipse">
          <a:avLst/>
        </a:prstGeom>
      </dgm:spPr>
    </dgm:pt>
    <dgm:pt modelId="{D6B230A7-EA5F-4BB6-8049-E728C2CA9595}" type="pres">
      <dgm:prSet presAssocID="{4BA0E3BC-8525-435A-B254-ACB15ADCE337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1EDB2C2-F83B-4069-87F8-5187E29C9818}" type="presOf" srcId="{4BA0E3BC-8525-435A-B254-ACB15ADCE337}" destId="{D6B230A7-EA5F-4BB6-8049-E728C2CA9595}" srcOrd="0" destOrd="0" presId="urn:microsoft.com/office/officeart/2009/layout/CircleArrowProcess"/>
    <dgm:cxn modelId="{17E755A8-7AEB-43C2-8005-07D9B9EBE4D0}" type="presOf" srcId="{F8AA9EC1-A784-40B8-A062-F05D4D78AC10}" destId="{95511530-38A9-41CF-8788-C4E171663855}" srcOrd="0" destOrd="0" presId="urn:microsoft.com/office/officeart/2009/layout/CircleArrowProcess"/>
    <dgm:cxn modelId="{8D3B1905-D209-4224-9C19-047AA0BD170B}" type="presOf" srcId="{67E20CE5-24F1-4C22-9FA7-BE193CDCC446}" destId="{81143AA9-3FA9-4C09-97FB-EC44D62BD51D}" srcOrd="0" destOrd="0" presId="urn:microsoft.com/office/officeart/2009/layout/CircleArrowProcess"/>
    <dgm:cxn modelId="{EB2754B6-2882-4DB9-A1A4-CACE6D2C5AD3}" srcId="{67E20CE5-24F1-4C22-9FA7-BE193CDCC446}" destId="{257ED3A4-C4A0-4558-9F91-E69DC8D2074B}" srcOrd="2" destOrd="0" parTransId="{DEA97B57-AD33-4841-9E12-34095386074B}" sibTransId="{041401B2-C548-4E72-BC5A-0E57910B907F}"/>
    <dgm:cxn modelId="{477009BF-C95D-433A-8BD7-5D3E4CC7BF87}" srcId="{67E20CE5-24F1-4C22-9FA7-BE193CDCC446}" destId="{F8AA9EC1-A784-40B8-A062-F05D4D78AC10}" srcOrd="1" destOrd="0" parTransId="{FE7F83FD-981D-412F-B7FC-05E51BE7539A}" sibTransId="{6366C953-8EC3-4BEF-8948-4DDB790EECC0}"/>
    <dgm:cxn modelId="{9FDD5060-D5CC-408E-A60C-7B295AC99ABB}" srcId="{67E20CE5-24F1-4C22-9FA7-BE193CDCC446}" destId="{4BA0E3BC-8525-435A-B254-ACB15ADCE337}" srcOrd="3" destOrd="0" parTransId="{6BB20196-2DA5-4A8E-9BF5-6ADAB8DBD9F8}" sibTransId="{5414103B-67C1-4FC5-BEF4-DDE1D72B5656}"/>
    <dgm:cxn modelId="{7DCD53FA-C9FC-4E8D-AE84-2F0DEB452698}" type="presOf" srcId="{257ED3A4-C4A0-4558-9F91-E69DC8D2074B}" destId="{74BC5B59-C3B9-415C-8FD6-2BF472058943}" srcOrd="0" destOrd="0" presId="urn:microsoft.com/office/officeart/2009/layout/CircleArrowProcess"/>
    <dgm:cxn modelId="{B2098088-6407-43D2-AA4B-1E105B31969F}" srcId="{67E20CE5-24F1-4C22-9FA7-BE193CDCC446}" destId="{F735B573-17C8-48E3-994D-6051149BAF71}" srcOrd="0" destOrd="0" parTransId="{2D4F40DD-8068-42EA-A55C-C6E15AF6B233}" sibTransId="{A63303E2-D162-4662-8139-385CE3479FAF}"/>
    <dgm:cxn modelId="{C95A46B6-F834-4B0C-BC03-1692158B9FAB}" type="presOf" srcId="{F735B573-17C8-48E3-994D-6051149BAF71}" destId="{6695448C-E49F-4DDA-ACF9-B69486213C18}" srcOrd="0" destOrd="0" presId="urn:microsoft.com/office/officeart/2009/layout/CircleArrowProcess"/>
    <dgm:cxn modelId="{A670C9A9-41EE-47C6-AE1E-0EE12F7DD0F5}" type="presParOf" srcId="{81143AA9-3FA9-4C09-97FB-EC44D62BD51D}" destId="{D95AD259-B0C1-410F-AB33-5775A80C8DF3}" srcOrd="0" destOrd="0" presId="urn:microsoft.com/office/officeart/2009/layout/CircleArrowProcess"/>
    <dgm:cxn modelId="{97B9683D-A964-4F9F-9A9F-05AD1AD588DB}" type="presParOf" srcId="{D95AD259-B0C1-410F-AB33-5775A80C8DF3}" destId="{CB99275B-AA99-4090-9B17-D73092351B35}" srcOrd="0" destOrd="0" presId="urn:microsoft.com/office/officeart/2009/layout/CircleArrowProcess"/>
    <dgm:cxn modelId="{86A8672F-CD4D-43DC-BB7C-2DD173F1A34A}" type="presParOf" srcId="{81143AA9-3FA9-4C09-97FB-EC44D62BD51D}" destId="{6695448C-E49F-4DDA-ACF9-B69486213C18}" srcOrd="1" destOrd="0" presId="urn:microsoft.com/office/officeart/2009/layout/CircleArrowProcess"/>
    <dgm:cxn modelId="{062CF757-407C-4E1C-8D22-B117EB72D338}" type="presParOf" srcId="{81143AA9-3FA9-4C09-97FB-EC44D62BD51D}" destId="{923BDFAC-01FB-4405-A517-8B73D74F6CD6}" srcOrd="2" destOrd="0" presId="urn:microsoft.com/office/officeart/2009/layout/CircleArrowProcess"/>
    <dgm:cxn modelId="{673BA65A-D97E-48FD-B5B9-4D1B8DCB1354}" type="presParOf" srcId="{923BDFAC-01FB-4405-A517-8B73D74F6CD6}" destId="{507440CF-A991-4A97-923E-00191F0BB726}" srcOrd="0" destOrd="0" presId="urn:microsoft.com/office/officeart/2009/layout/CircleArrowProcess"/>
    <dgm:cxn modelId="{743DC378-CE13-4F26-B55D-C050F74E0B00}" type="presParOf" srcId="{81143AA9-3FA9-4C09-97FB-EC44D62BD51D}" destId="{95511530-38A9-41CF-8788-C4E171663855}" srcOrd="3" destOrd="0" presId="urn:microsoft.com/office/officeart/2009/layout/CircleArrowProcess"/>
    <dgm:cxn modelId="{B8F62B52-FDCF-4D2C-A1D8-4DB998DD7288}" type="presParOf" srcId="{81143AA9-3FA9-4C09-97FB-EC44D62BD51D}" destId="{4B340199-ED72-420C-9DAE-80E6DFEEBC69}" srcOrd="4" destOrd="0" presId="urn:microsoft.com/office/officeart/2009/layout/CircleArrowProcess"/>
    <dgm:cxn modelId="{07E0FD51-74B2-406C-8071-C3DC569D958E}" type="presParOf" srcId="{4B340199-ED72-420C-9DAE-80E6DFEEBC69}" destId="{2BF6BD51-51A0-42E0-8964-827F130B7287}" srcOrd="0" destOrd="0" presId="urn:microsoft.com/office/officeart/2009/layout/CircleArrowProcess"/>
    <dgm:cxn modelId="{89DCC3EE-79AC-477F-A2D1-F2011D26DE0B}" type="presParOf" srcId="{81143AA9-3FA9-4C09-97FB-EC44D62BD51D}" destId="{74BC5B59-C3B9-415C-8FD6-2BF472058943}" srcOrd="5" destOrd="0" presId="urn:microsoft.com/office/officeart/2009/layout/CircleArrowProcess"/>
    <dgm:cxn modelId="{A1B48C54-E71F-4EA6-A543-5D068FAA4745}" type="presParOf" srcId="{81143AA9-3FA9-4C09-97FB-EC44D62BD51D}" destId="{2C735E8B-AE2B-41A3-BC0A-394AC9E78B13}" srcOrd="6" destOrd="0" presId="urn:microsoft.com/office/officeart/2009/layout/CircleArrowProcess"/>
    <dgm:cxn modelId="{6E4CA545-D0B0-4B57-89F9-90886E120904}" type="presParOf" srcId="{2C735E8B-AE2B-41A3-BC0A-394AC9E78B13}" destId="{F8F7BF05-434B-4095-AA78-637F33785693}" srcOrd="0" destOrd="0" presId="urn:microsoft.com/office/officeart/2009/layout/CircleArrowProcess"/>
    <dgm:cxn modelId="{91691C6D-3124-46DE-96DE-94491DF5BA3D}" type="presParOf" srcId="{81143AA9-3FA9-4C09-97FB-EC44D62BD51D}" destId="{D6B230A7-EA5F-4BB6-8049-E728C2CA9595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E20CE5-24F1-4C22-9FA7-BE193CDCC446}" type="doc">
      <dgm:prSet loTypeId="urn:microsoft.com/office/officeart/2009/layout/CircleArrowProcess" loCatId="process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F735B573-17C8-48E3-994D-6051149BAF71}">
      <dgm:prSet phldrT="[Texto]"/>
      <dgm:spPr/>
      <dgm:t>
        <a:bodyPr/>
        <a:lstStyle/>
        <a:p>
          <a:r>
            <a:rPr lang="es-ES"/>
            <a:t>DRIVERS</a:t>
          </a:r>
        </a:p>
      </dgm:t>
    </dgm:pt>
    <dgm:pt modelId="{2D4F40DD-8068-42EA-A55C-C6E15AF6B233}" type="parTrans" cxnId="{B2098088-6407-43D2-AA4B-1E105B31969F}">
      <dgm:prSet/>
      <dgm:spPr/>
      <dgm:t>
        <a:bodyPr/>
        <a:lstStyle/>
        <a:p>
          <a:endParaRPr lang="es-ES"/>
        </a:p>
      </dgm:t>
    </dgm:pt>
    <dgm:pt modelId="{A63303E2-D162-4662-8139-385CE3479FAF}" type="sibTrans" cxnId="{B2098088-6407-43D2-AA4B-1E105B31969F}">
      <dgm:prSet/>
      <dgm:spPr/>
      <dgm:t>
        <a:bodyPr/>
        <a:lstStyle/>
        <a:p>
          <a:endParaRPr lang="es-ES"/>
        </a:p>
      </dgm:t>
    </dgm:pt>
    <dgm:pt modelId="{F8AA9EC1-A784-40B8-A062-F05D4D78AC10}">
      <dgm:prSet phldrT="[Texto]"/>
      <dgm:spPr/>
      <dgm:t>
        <a:bodyPr/>
        <a:lstStyle/>
        <a:p>
          <a:r>
            <a:rPr lang="es-ES"/>
            <a:t>LIBRERIA DE FUNCIIONES </a:t>
          </a:r>
        </a:p>
      </dgm:t>
    </dgm:pt>
    <dgm:pt modelId="{FE7F83FD-981D-412F-B7FC-05E51BE7539A}" type="parTrans" cxnId="{477009BF-C95D-433A-8BD7-5D3E4CC7BF87}">
      <dgm:prSet/>
      <dgm:spPr/>
      <dgm:t>
        <a:bodyPr/>
        <a:lstStyle/>
        <a:p>
          <a:endParaRPr lang="es-ES"/>
        </a:p>
      </dgm:t>
    </dgm:pt>
    <dgm:pt modelId="{6366C953-8EC3-4BEF-8948-4DDB790EECC0}" type="sibTrans" cxnId="{477009BF-C95D-433A-8BD7-5D3E4CC7BF87}">
      <dgm:prSet/>
      <dgm:spPr/>
      <dgm:t>
        <a:bodyPr/>
        <a:lstStyle/>
        <a:p>
          <a:endParaRPr lang="es-ES"/>
        </a:p>
      </dgm:t>
    </dgm:pt>
    <dgm:pt modelId="{257ED3A4-C4A0-4558-9F91-E69DC8D2074B}">
      <dgm:prSet phldrT="[Texto]"/>
      <dgm:spPr/>
      <dgm:t>
        <a:bodyPr/>
        <a:lstStyle/>
        <a:p>
          <a:r>
            <a:rPr lang="es-ES"/>
            <a:t>HANDLERS</a:t>
          </a:r>
        </a:p>
      </dgm:t>
    </dgm:pt>
    <dgm:pt modelId="{DEA97B57-AD33-4841-9E12-34095386074B}" type="parTrans" cxnId="{EB2754B6-2882-4DB9-A1A4-CACE6D2C5AD3}">
      <dgm:prSet/>
      <dgm:spPr/>
      <dgm:t>
        <a:bodyPr/>
        <a:lstStyle/>
        <a:p>
          <a:endParaRPr lang="es-ES"/>
        </a:p>
      </dgm:t>
    </dgm:pt>
    <dgm:pt modelId="{041401B2-C548-4E72-BC5A-0E57910B907F}" type="sibTrans" cxnId="{EB2754B6-2882-4DB9-A1A4-CACE6D2C5AD3}">
      <dgm:prSet/>
      <dgm:spPr/>
      <dgm:t>
        <a:bodyPr/>
        <a:lstStyle/>
        <a:p>
          <a:endParaRPr lang="es-ES"/>
        </a:p>
      </dgm:t>
    </dgm:pt>
    <dgm:pt modelId="{4BA0E3BC-8525-435A-B254-ACB15ADCE337}">
      <dgm:prSet/>
      <dgm:spPr/>
      <dgm:t>
        <a:bodyPr/>
        <a:lstStyle/>
        <a:p>
          <a:r>
            <a:rPr lang="es-ES"/>
            <a:t>IDT</a:t>
          </a:r>
        </a:p>
      </dgm:t>
    </dgm:pt>
    <dgm:pt modelId="{6BB20196-2DA5-4A8E-9BF5-6ADAB8DBD9F8}" type="parTrans" cxnId="{9FDD5060-D5CC-408E-A60C-7B295AC99ABB}">
      <dgm:prSet/>
      <dgm:spPr/>
      <dgm:t>
        <a:bodyPr/>
        <a:lstStyle/>
        <a:p>
          <a:endParaRPr lang="es-ES"/>
        </a:p>
      </dgm:t>
    </dgm:pt>
    <dgm:pt modelId="{5414103B-67C1-4FC5-BEF4-DDE1D72B5656}" type="sibTrans" cxnId="{9FDD5060-D5CC-408E-A60C-7B295AC99ABB}">
      <dgm:prSet/>
      <dgm:spPr/>
      <dgm:t>
        <a:bodyPr/>
        <a:lstStyle/>
        <a:p>
          <a:endParaRPr lang="es-ES"/>
        </a:p>
      </dgm:t>
    </dgm:pt>
    <dgm:pt modelId="{81143AA9-3FA9-4C09-97FB-EC44D62BD51D}" type="pres">
      <dgm:prSet presAssocID="{67E20CE5-24F1-4C22-9FA7-BE193CDCC446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D95AD259-B0C1-410F-AB33-5775A80C8DF3}" type="pres">
      <dgm:prSet presAssocID="{F735B573-17C8-48E3-994D-6051149BAF71}" presName="Accent1" presStyleCnt="0"/>
      <dgm:spPr/>
    </dgm:pt>
    <dgm:pt modelId="{CB99275B-AA99-4090-9B17-D73092351B35}" type="pres">
      <dgm:prSet presAssocID="{F735B573-17C8-48E3-994D-6051149BAF71}" presName="Accent" presStyleLbl="node1" presStyleIdx="0" presStyleCnt="4" custLinFactNeighborX="-53387"/>
      <dgm:spPr>
        <a:prstGeom prst="ellipse">
          <a:avLst/>
        </a:prstGeom>
      </dgm:spPr>
    </dgm:pt>
    <dgm:pt modelId="{6695448C-E49F-4DDA-ACF9-B69486213C18}" type="pres">
      <dgm:prSet presAssocID="{F735B573-17C8-48E3-994D-6051149BAF71}" presName="Parent1" presStyleLbl="revTx" presStyleIdx="0" presStyleCnt="4" custLinFactNeighborX="-95666">
        <dgm:presLayoutVars>
          <dgm:chMax val="1"/>
          <dgm:chPref val="1"/>
          <dgm:bulletEnabled val="1"/>
        </dgm:presLayoutVars>
      </dgm:prSet>
      <dgm:spPr/>
    </dgm:pt>
    <dgm:pt modelId="{923BDFAC-01FB-4405-A517-8B73D74F6CD6}" type="pres">
      <dgm:prSet presAssocID="{F8AA9EC1-A784-40B8-A062-F05D4D78AC10}" presName="Accent2" presStyleCnt="0"/>
      <dgm:spPr/>
    </dgm:pt>
    <dgm:pt modelId="{507440CF-A991-4A97-923E-00191F0BB726}" type="pres">
      <dgm:prSet presAssocID="{F8AA9EC1-A784-40B8-A062-F05D4D78AC10}" presName="Accent" presStyleLbl="node1" presStyleIdx="1" presStyleCnt="4"/>
      <dgm:spPr>
        <a:prstGeom prst="ellipse">
          <a:avLst/>
        </a:prstGeom>
      </dgm:spPr>
    </dgm:pt>
    <dgm:pt modelId="{95511530-38A9-41CF-8788-C4E171663855}" type="pres">
      <dgm:prSet presAssocID="{F8AA9EC1-A784-40B8-A062-F05D4D78AC10}" presName="Parent2" presStyleLbl="revTx" presStyleIdx="1" presStyleCnt="4" custLinFactNeighborX="-1543" custLinFactNeighborY="-277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340199-ED72-420C-9DAE-80E6DFEEBC69}" type="pres">
      <dgm:prSet presAssocID="{257ED3A4-C4A0-4558-9F91-E69DC8D2074B}" presName="Accent3" presStyleCnt="0"/>
      <dgm:spPr/>
    </dgm:pt>
    <dgm:pt modelId="{2BF6BD51-51A0-42E0-8964-827F130B7287}" type="pres">
      <dgm:prSet presAssocID="{257ED3A4-C4A0-4558-9F91-E69DC8D2074B}" presName="Accent" presStyleLbl="node1" presStyleIdx="2" presStyleCnt="4" custLinFactNeighborX="-53387"/>
      <dgm:spPr>
        <a:prstGeom prst="ellipse">
          <a:avLst/>
        </a:prstGeom>
      </dgm:spPr>
    </dgm:pt>
    <dgm:pt modelId="{74BC5B59-C3B9-415C-8FD6-2BF472058943}" type="pres">
      <dgm:prSet presAssocID="{257ED3A4-C4A0-4558-9F91-E69DC8D2074B}" presName="Parent3" presStyleLbl="revTx" presStyleIdx="2" presStyleCnt="4" custLinFactNeighborX="-9566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C735E8B-AE2B-41A3-BC0A-394AC9E78B13}" type="pres">
      <dgm:prSet presAssocID="{4BA0E3BC-8525-435A-B254-ACB15ADCE337}" presName="Accent4" presStyleCnt="0"/>
      <dgm:spPr/>
    </dgm:pt>
    <dgm:pt modelId="{F8F7BF05-434B-4095-AA78-637F33785693}" type="pres">
      <dgm:prSet presAssocID="{4BA0E3BC-8525-435A-B254-ACB15ADCE337}" presName="Accent" presStyleLbl="node1" presStyleIdx="3" presStyleCnt="4"/>
      <dgm:spPr>
        <a:prstGeom prst="ellipse">
          <a:avLst/>
        </a:prstGeom>
      </dgm:spPr>
    </dgm:pt>
    <dgm:pt modelId="{D6B230A7-EA5F-4BB6-8049-E728C2CA9595}" type="pres">
      <dgm:prSet presAssocID="{4BA0E3BC-8525-435A-B254-ACB15ADCE337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1EDB2C2-F83B-4069-87F8-5187E29C9818}" type="presOf" srcId="{4BA0E3BC-8525-435A-B254-ACB15ADCE337}" destId="{D6B230A7-EA5F-4BB6-8049-E728C2CA9595}" srcOrd="0" destOrd="0" presId="urn:microsoft.com/office/officeart/2009/layout/CircleArrowProcess"/>
    <dgm:cxn modelId="{17E755A8-7AEB-43C2-8005-07D9B9EBE4D0}" type="presOf" srcId="{F8AA9EC1-A784-40B8-A062-F05D4D78AC10}" destId="{95511530-38A9-41CF-8788-C4E171663855}" srcOrd="0" destOrd="0" presId="urn:microsoft.com/office/officeart/2009/layout/CircleArrowProcess"/>
    <dgm:cxn modelId="{8D3B1905-D209-4224-9C19-047AA0BD170B}" type="presOf" srcId="{67E20CE5-24F1-4C22-9FA7-BE193CDCC446}" destId="{81143AA9-3FA9-4C09-97FB-EC44D62BD51D}" srcOrd="0" destOrd="0" presId="urn:microsoft.com/office/officeart/2009/layout/CircleArrowProcess"/>
    <dgm:cxn modelId="{EB2754B6-2882-4DB9-A1A4-CACE6D2C5AD3}" srcId="{67E20CE5-24F1-4C22-9FA7-BE193CDCC446}" destId="{257ED3A4-C4A0-4558-9F91-E69DC8D2074B}" srcOrd="2" destOrd="0" parTransId="{DEA97B57-AD33-4841-9E12-34095386074B}" sibTransId="{041401B2-C548-4E72-BC5A-0E57910B907F}"/>
    <dgm:cxn modelId="{477009BF-C95D-433A-8BD7-5D3E4CC7BF87}" srcId="{67E20CE5-24F1-4C22-9FA7-BE193CDCC446}" destId="{F8AA9EC1-A784-40B8-A062-F05D4D78AC10}" srcOrd="1" destOrd="0" parTransId="{FE7F83FD-981D-412F-B7FC-05E51BE7539A}" sibTransId="{6366C953-8EC3-4BEF-8948-4DDB790EECC0}"/>
    <dgm:cxn modelId="{9FDD5060-D5CC-408E-A60C-7B295AC99ABB}" srcId="{67E20CE5-24F1-4C22-9FA7-BE193CDCC446}" destId="{4BA0E3BC-8525-435A-B254-ACB15ADCE337}" srcOrd="3" destOrd="0" parTransId="{6BB20196-2DA5-4A8E-9BF5-6ADAB8DBD9F8}" sibTransId="{5414103B-67C1-4FC5-BEF4-DDE1D72B5656}"/>
    <dgm:cxn modelId="{7DCD53FA-C9FC-4E8D-AE84-2F0DEB452698}" type="presOf" srcId="{257ED3A4-C4A0-4558-9F91-E69DC8D2074B}" destId="{74BC5B59-C3B9-415C-8FD6-2BF472058943}" srcOrd="0" destOrd="0" presId="urn:microsoft.com/office/officeart/2009/layout/CircleArrowProcess"/>
    <dgm:cxn modelId="{B2098088-6407-43D2-AA4B-1E105B31969F}" srcId="{67E20CE5-24F1-4C22-9FA7-BE193CDCC446}" destId="{F735B573-17C8-48E3-994D-6051149BAF71}" srcOrd="0" destOrd="0" parTransId="{2D4F40DD-8068-42EA-A55C-C6E15AF6B233}" sibTransId="{A63303E2-D162-4662-8139-385CE3479FAF}"/>
    <dgm:cxn modelId="{C95A46B6-F834-4B0C-BC03-1692158B9FAB}" type="presOf" srcId="{F735B573-17C8-48E3-994D-6051149BAF71}" destId="{6695448C-E49F-4DDA-ACF9-B69486213C18}" srcOrd="0" destOrd="0" presId="urn:microsoft.com/office/officeart/2009/layout/CircleArrowProcess"/>
    <dgm:cxn modelId="{A670C9A9-41EE-47C6-AE1E-0EE12F7DD0F5}" type="presParOf" srcId="{81143AA9-3FA9-4C09-97FB-EC44D62BD51D}" destId="{D95AD259-B0C1-410F-AB33-5775A80C8DF3}" srcOrd="0" destOrd="0" presId="urn:microsoft.com/office/officeart/2009/layout/CircleArrowProcess"/>
    <dgm:cxn modelId="{97B9683D-A964-4F9F-9A9F-05AD1AD588DB}" type="presParOf" srcId="{D95AD259-B0C1-410F-AB33-5775A80C8DF3}" destId="{CB99275B-AA99-4090-9B17-D73092351B35}" srcOrd="0" destOrd="0" presId="urn:microsoft.com/office/officeart/2009/layout/CircleArrowProcess"/>
    <dgm:cxn modelId="{86A8672F-CD4D-43DC-BB7C-2DD173F1A34A}" type="presParOf" srcId="{81143AA9-3FA9-4C09-97FB-EC44D62BD51D}" destId="{6695448C-E49F-4DDA-ACF9-B69486213C18}" srcOrd="1" destOrd="0" presId="urn:microsoft.com/office/officeart/2009/layout/CircleArrowProcess"/>
    <dgm:cxn modelId="{062CF757-407C-4E1C-8D22-B117EB72D338}" type="presParOf" srcId="{81143AA9-3FA9-4C09-97FB-EC44D62BD51D}" destId="{923BDFAC-01FB-4405-A517-8B73D74F6CD6}" srcOrd="2" destOrd="0" presId="urn:microsoft.com/office/officeart/2009/layout/CircleArrowProcess"/>
    <dgm:cxn modelId="{673BA65A-D97E-48FD-B5B9-4D1B8DCB1354}" type="presParOf" srcId="{923BDFAC-01FB-4405-A517-8B73D74F6CD6}" destId="{507440CF-A991-4A97-923E-00191F0BB726}" srcOrd="0" destOrd="0" presId="urn:microsoft.com/office/officeart/2009/layout/CircleArrowProcess"/>
    <dgm:cxn modelId="{743DC378-CE13-4F26-B55D-C050F74E0B00}" type="presParOf" srcId="{81143AA9-3FA9-4C09-97FB-EC44D62BD51D}" destId="{95511530-38A9-41CF-8788-C4E171663855}" srcOrd="3" destOrd="0" presId="urn:microsoft.com/office/officeart/2009/layout/CircleArrowProcess"/>
    <dgm:cxn modelId="{B8F62B52-FDCF-4D2C-A1D8-4DB998DD7288}" type="presParOf" srcId="{81143AA9-3FA9-4C09-97FB-EC44D62BD51D}" destId="{4B340199-ED72-420C-9DAE-80E6DFEEBC69}" srcOrd="4" destOrd="0" presId="urn:microsoft.com/office/officeart/2009/layout/CircleArrowProcess"/>
    <dgm:cxn modelId="{07E0FD51-74B2-406C-8071-C3DC569D958E}" type="presParOf" srcId="{4B340199-ED72-420C-9DAE-80E6DFEEBC69}" destId="{2BF6BD51-51A0-42E0-8964-827F130B7287}" srcOrd="0" destOrd="0" presId="urn:microsoft.com/office/officeart/2009/layout/CircleArrowProcess"/>
    <dgm:cxn modelId="{89DCC3EE-79AC-477F-A2D1-F2011D26DE0B}" type="presParOf" srcId="{81143AA9-3FA9-4C09-97FB-EC44D62BD51D}" destId="{74BC5B59-C3B9-415C-8FD6-2BF472058943}" srcOrd="5" destOrd="0" presId="urn:microsoft.com/office/officeart/2009/layout/CircleArrowProcess"/>
    <dgm:cxn modelId="{A1B48C54-E71F-4EA6-A543-5D068FAA4745}" type="presParOf" srcId="{81143AA9-3FA9-4C09-97FB-EC44D62BD51D}" destId="{2C735E8B-AE2B-41A3-BC0A-394AC9E78B13}" srcOrd="6" destOrd="0" presId="urn:microsoft.com/office/officeart/2009/layout/CircleArrowProcess"/>
    <dgm:cxn modelId="{6E4CA545-D0B0-4B57-89F9-90886E120904}" type="presParOf" srcId="{2C735E8B-AE2B-41A3-BC0A-394AC9E78B13}" destId="{F8F7BF05-434B-4095-AA78-637F33785693}" srcOrd="0" destOrd="0" presId="urn:microsoft.com/office/officeart/2009/layout/CircleArrowProcess"/>
    <dgm:cxn modelId="{91691C6D-3124-46DE-96DE-94491DF5BA3D}" type="presParOf" srcId="{81143AA9-3FA9-4C09-97FB-EC44D62BD51D}" destId="{D6B230A7-EA5F-4BB6-8049-E728C2CA9595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49D1C40-DA0E-47A2-9261-23B9FE042868}" type="doc">
      <dgm:prSet loTypeId="urn:microsoft.com/office/officeart/2005/8/layout/chevron2" loCatId="list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EB878626-49D7-422E-9F3D-34F139D465B3}">
      <dgm:prSet phldrT="[Texto]" custT="1"/>
      <dgm:spPr/>
      <dgm:t>
        <a:bodyPr/>
        <a:lstStyle/>
        <a:p>
          <a:r>
            <a:rPr lang="es-ES" sz="900"/>
            <a:t>PASO 1</a:t>
          </a:r>
        </a:p>
      </dgm:t>
    </dgm:pt>
    <dgm:pt modelId="{B4488C9A-B4C4-4757-B934-431F8C31C338}" type="parTrans" cxnId="{DD81DF6B-AEE2-4A94-983C-BFD27585198F}">
      <dgm:prSet/>
      <dgm:spPr/>
      <dgm:t>
        <a:bodyPr/>
        <a:lstStyle/>
        <a:p>
          <a:endParaRPr lang="es-ES"/>
        </a:p>
      </dgm:t>
    </dgm:pt>
    <dgm:pt modelId="{03CDB857-6C3C-4EBD-8A0B-3A05FC316624}" type="sibTrans" cxnId="{DD81DF6B-AEE2-4A94-983C-BFD27585198F}">
      <dgm:prSet/>
      <dgm:spPr/>
      <dgm:t>
        <a:bodyPr/>
        <a:lstStyle/>
        <a:p>
          <a:endParaRPr lang="es-ES"/>
        </a:p>
      </dgm:t>
    </dgm:pt>
    <dgm:pt modelId="{B73211E9-6F09-44B5-BDAB-DE63DB952D10}">
      <dgm:prSet phldrT="[Texto]" custT="1"/>
      <dgm:spPr/>
      <dgm:t>
        <a:bodyPr/>
        <a:lstStyle/>
        <a:p>
          <a:r>
            <a:rPr lang="es-ES" sz="900"/>
            <a:t>Se bootea el KERNEL y borra la pantalla</a:t>
          </a:r>
        </a:p>
      </dgm:t>
    </dgm:pt>
    <dgm:pt modelId="{CD969F01-6126-42FA-AB04-937321546D37}" type="parTrans" cxnId="{FDCED4A9-5FBE-4135-835D-95AF898EE772}">
      <dgm:prSet/>
      <dgm:spPr/>
      <dgm:t>
        <a:bodyPr/>
        <a:lstStyle/>
        <a:p>
          <a:endParaRPr lang="es-ES"/>
        </a:p>
      </dgm:t>
    </dgm:pt>
    <dgm:pt modelId="{1359B8FB-3EE3-437B-8C9E-2EF11BF0ECD9}" type="sibTrans" cxnId="{FDCED4A9-5FBE-4135-835D-95AF898EE772}">
      <dgm:prSet/>
      <dgm:spPr/>
      <dgm:t>
        <a:bodyPr/>
        <a:lstStyle/>
        <a:p>
          <a:endParaRPr lang="es-ES"/>
        </a:p>
      </dgm:t>
    </dgm:pt>
    <dgm:pt modelId="{2EEAFF67-70A6-46B1-97B1-C808500B2333}">
      <dgm:prSet phldrT="[Texto]" custT="1"/>
      <dgm:spPr/>
      <dgm:t>
        <a:bodyPr/>
        <a:lstStyle/>
        <a:p>
          <a:r>
            <a:rPr lang="es-ES" sz="900"/>
            <a:t>PASO 2</a:t>
          </a:r>
        </a:p>
      </dgm:t>
    </dgm:pt>
    <dgm:pt modelId="{BBEB3F86-9B4A-4073-9E00-0855E5A26081}" type="parTrans" cxnId="{F93A77BD-033E-46D4-A7A5-861D6F28E180}">
      <dgm:prSet/>
      <dgm:spPr/>
      <dgm:t>
        <a:bodyPr/>
        <a:lstStyle/>
        <a:p>
          <a:endParaRPr lang="es-ES"/>
        </a:p>
      </dgm:t>
    </dgm:pt>
    <dgm:pt modelId="{524B22F3-53C2-47C6-8A50-74B19D63795C}" type="sibTrans" cxnId="{F93A77BD-033E-46D4-A7A5-861D6F28E180}">
      <dgm:prSet/>
      <dgm:spPr/>
      <dgm:t>
        <a:bodyPr/>
        <a:lstStyle/>
        <a:p>
          <a:endParaRPr lang="es-ES"/>
        </a:p>
      </dgm:t>
    </dgm:pt>
    <dgm:pt modelId="{1EDBF605-8ADA-4FD8-9008-C32235A2AF55}">
      <dgm:prSet phldrT="[Texto]" custT="1"/>
      <dgm:spPr/>
      <dgm:t>
        <a:bodyPr/>
        <a:lstStyle/>
        <a:p>
          <a:r>
            <a:rPr lang="es-ES" sz="900"/>
            <a:t>Se carga las interrupciones en la IDT, asociando cada una de ellas con su respectiva rutina de atención de interrupción</a:t>
          </a:r>
        </a:p>
      </dgm:t>
    </dgm:pt>
    <dgm:pt modelId="{85C9B4B4-8B0F-4174-B4C2-36B50FAC9247}" type="parTrans" cxnId="{0C46AADE-A3DC-4D03-BA56-BC9C73B76BD7}">
      <dgm:prSet/>
      <dgm:spPr/>
      <dgm:t>
        <a:bodyPr/>
        <a:lstStyle/>
        <a:p>
          <a:endParaRPr lang="es-ES"/>
        </a:p>
      </dgm:t>
    </dgm:pt>
    <dgm:pt modelId="{8383D3BA-A4FB-4074-81A2-36282F64D9F9}" type="sibTrans" cxnId="{0C46AADE-A3DC-4D03-BA56-BC9C73B76BD7}">
      <dgm:prSet/>
      <dgm:spPr/>
      <dgm:t>
        <a:bodyPr/>
        <a:lstStyle/>
        <a:p>
          <a:endParaRPr lang="es-ES"/>
        </a:p>
      </dgm:t>
    </dgm:pt>
    <dgm:pt modelId="{8E5046F1-C490-48FB-85BD-BC8D0A658657}">
      <dgm:prSet phldrT="[Texto]" custT="1"/>
      <dgm:spPr/>
      <dgm:t>
        <a:bodyPr/>
        <a:lstStyle/>
        <a:p>
          <a:r>
            <a:rPr lang="es-ES" sz="900"/>
            <a:t>PASO 3</a:t>
          </a:r>
        </a:p>
      </dgm:t>
    </dgm:pt>
    <dgm:pt modelId="{253B3904-89A2-4487-B6E9-B55E3DD0A3B9}" type="parTrans" cxnId="{B838FD64-F8EF-4EFB-8AE3-2C93D205085C}">
      <dgm:prSet/>
      <dgm:spPr/>
      <dgm:t>
        <a:bodyPr/>
        <a:lstStyle/>
        <a:p>
          <a:endParaRPr lang="es-ES"/>
        </a:p>
      </dgm:t>
    </dgm:pt>
    <dgm:pt modelId="{7AC3164A-8673-4C83-982A-C0D8BE993CFB}" type="sibTrans" cxnId="{B838FD64-F8EF-4EFB-8AE3-2C93D205085C}">
      <dgm:prSet/>
      <dgm:spPr/>
      <dgm:t>
        <a:bodyPr/>
        <a:lstStyle/>
        <a:p>
          <a:endParaRPr lang="es-ES"/>
        </a:p>
      </dgm:t>
    </dgm:pt>
    <dgm:pt modelId="{BC016F83-0A05-4765-B506-2882041EC973}">
      <dgm:prSet phldrT="[Texto]" custT="1"/>
      <dgm:spPr/>
      <dgm:t>
        <a:bodyPr/>
        <a:lstStyle/>
        <a:p>
          <a:r>
            <a:rPr lang="es-ES" sz="900"/>
            <a:t>Escribe la máscara del PIC</a:t>
          </a:r>
        </a:p>
      </dgm:t>
    </dgm:pt>
    <dgm:pt modelId="{7A583B81-C203-4E84-824E-50AC878A5FE1}" type="parTrans" cxnId="{DEB30F6C-7441-4FDC-8541-1A0D7D36354F}">
      <dgm:prSet/>
      <dgm:spPr/>
      <dgm:t>
        <a:bodyPr/>
        <a:lstStyle/>
        <a:p>
          <a:endParaRPr lang="es-ES"/>
        </a:p>
      </dgm:t>
    </dgm:pt>
    <dgm:pt modelId="{E739583E-6262-4304-B74F-FEA4A4B1644D}" type="sibTrans" cxnId="{DEB30F6C-7441-4FDC-8541-1A0D7D36354F}">
      <dgm:prSet/>
      <dgm:spPr/>
      <dgm:t>
        <a:bodyPr/>
        <a:lstStyle/>
        <a:p>
          <a:endParaRPr lang="es-ES"/>
        </a:p>
      </dgm:t>
    </dgm:pt>
    <dgm:pt modelId="{E99637A3-345B-4C2C-B898-AABECB099AE9}">
      <dgm:prSet phldrT="[Texto]" custT="1"/>
      <dgm:spPr/>
      <dgm:t>
        <a:bodyPr/>
        <a:lstStyle/>
        <a:p>
          <a:r>
            <a:rPr lang="es-ES" sz="900"/>
            <a:t>PASO 4</a:t>
          </a:r>
        </a:p>
      </dgm:t>
    </dgm:pt>
    <dgm:pt modelId="{AE081EDD-06E7-471F-94DF-CED12658119A}" type="parTrans" cxnId="{B32542FE-32EE-4A5E-A624-FBF4790484E9}">
      <dgm:prSet/>
      <dgm:spPr/>
      <dgm:t>
        <a:bodyPr/>
        <a:lstStyle/>
        <a:p>
          <a:endParaRPr lang="es-ES"/>
        </a:p>
      </dgm:t>
    </dgm:pt>
    <dgm:pt modelId="{40A7E1ED-9108-45C0-A691-E3AC4F1F3BE4}" type="sibTrans" cxnId="{B32542FE-32EE-4A5E-A624-FBF4790484E9}">
      <dgm:prSet/>
      <dgm:spPr/>
      <dgm:t>
        <a:bodyPr/>
        <a:lstStyle/>
        <a:p>
          <a:endParaRPr lang="es-ES"/>
        </a:p>
      </dgm:t>
    </dgm:pt>
    <dgm:pt modelId="{EEE69CB3-B557-41FD-8ADD-09FE3BF5366E}">
      <dgm:prSet phldrT="[Texto]" custT="1"/>
      <dgm:spPr/>
      <dgm:t>
        <a:bodyPr/>
        <a:lstStyle/>
        <a:p>
          <a:r>
            <a:rPr lang="es-ES" sz="900"/>
            <a:t>Espera a que el usuario lo interrumpa</a:t>
          </a:r>
        </a:p>
      </dgm:t>
    </dgm:pt>
    <dgm:pt modelId="{35288B24-AF1E-45FF-A21D-3BF1658207D9}" type="parTrans" cxnId="{04D22285-872D-4C5F-A1DD-CC3211953E83}">
      <dgm:prSet/>
      <dgm:spPr/>
      <dgm:t>
        <a:bodyPr/>
        <a:lstStyle/>
        <a:p>
          <a:endParaRPr lang="es-ES"/>
        </a:p>
      </dgm:t>
    </dgm:pt>
    <dgm:pt modelId="{91686FD8-E31E-4B86-97D7-45CBCA3CDC28}" type="sibTrans" cxnId="{04D22285-872D-4C5F-A1DD-CC3211953E83}">
      <dgm:prSet/>
      <dgm:spPr/>
      <dgm:t>
        <a:bodyPr/>
        <a:lstStyle/>
        <a:p>
          <a:endParaRPr lang="es-ES"/>
        </a:p>
      </dgm:t>
    </dgm:pt>
    <dgm:pt modelId="{B16B6DE4-435C-43B3-8F4A-D95DC8A8DFE4}" type="pres">
      <dgm:prSet presAssocID="{449D1C40-DA0E-47A2-9261-23B9FE042868}" presName="linearFlow" presStyleCnt="0">
        <dgm:presLayoutVars>
          <dgm:dir/>
          <dgm:animLvl val="lvl"/>
          <dgm:resizeHandles val="exact"/>
        </dgm:presLayoutVars>
      </dgm:prSet>
      <dgm:spPr/>
    </dgm:pt>
    <dgm:pt modelId="{7539589B-C3E5-416C-9D70-50F27FFBA579}" type="pres">
      <dgm:prSet presAssocID="{EB878626-49D7-422E-9F3D-34F139D465B3}" presName="composite" presStyleCnt="0"/>
      <dgm:spPr/>
    </dgm:pt>
    <dgm:pt modelId="{616F8402-5574-413D-B1C7-7A1E15433EDE}" type="pres">
      <dgm:prSet presAssocID="{EB878626-49D7-422E-9F3D-34F139D465B3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A434A937-B6F9-4BCC-A492-168E102FC1A3}" type="pres">
      <dgm:prSet presAssocID="{EB878626-49D7-422E-9F3D-34F139D465B3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1357ED-D26F-46CA-A7C3-CC4906B2D9DE}" type="pres">
      <dgm:prSet presAssocID="{03CDB857-6C3C-4EBD-8A0B-3A05FC316624}" presName="sp" presStyleCnt="0"/>
      <dgm:spPr/>
    </dgm:pt>
    <dgm:pt modelId="{321C4F2F-B18D-44F0-B6B3-E87BADEC5440}" type="pres">
      <dgm:prSet presAssocID="{2EEAFF67-70A6-46B1-97B1-C808500B2333}" presName="composite" presStyleCnt="0"/>
      <dgm:spPr/>
    </dgm:pt>
    <dgm:pt modelId="{EC8E7C38-BD3E-4AE4-9ABF-C6F355D7F090}" type="pres">
      <dgm:prSet presAssocID="{2EEAFF67-70A6-46B1-97B1-C808500B2333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6F53E628-AAC8-4758-A452-096D6F421AA3}" type="pres">
      <dgm:prSet presAssocID="{2EEAFF67-70A6-46B1-97B1-C808500B2333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5F6E1E9-56F6-4CA6-AD01-C7FF07675E59}" type="pres">
      <dgm:prSet presAssocID="{524B22F3-53C2-47C6-8A50-74B19D63795C}" presName="sp" presStyleCnt="0"/>
      <dgm:spPr/>
    </dgm:pt>
    <dgm:pt modelId="{E2DAC909-D8AB-4BA0-ABAC-26513493422E}" type="pres">
      <dgm:prSet presAssocID="{8E5046F1-C490-48FB-85BD-BC8D0A658657}" presName="composite" presStyleCnt="0"/>
      <dgm:spPr/>
    </dgm:pt>
    <dgm:pt modelId="{9E2F0794-9528-45E4-B512-8AD6EE47B187}" type="pres">
      <dgm:prSet presAssocID="{8E5046F1-C490-48FB-85BD-BC8D0A6586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C7807CCA-85F2-4935-835A-9E3E63B7049B}" type="pres">
      <dgm:prSet presAssocID="{8E5046F1-C490-48FB-85BD-BC8D0A658657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206BE07-A2D8-4415-8CF4-B829B33AF186}" type="pres">
      <dgm:prSet presAssocID="{7AC3164A-8673-4C83-982A-C0D8BE993CFB}" presName="sp" presStyleCnt="0"/>
      <dgm:spPr/>
    </dgm:pt>
    <dgm:pt modelId="{05149D03-34BA-4262-8001-84F1A4BBF10D}" type="pres">
      <dgm:prSet presAssocID="{E99637A3-345B-4C2C-B898-AABECB099AE9}" presName="composite" presStyleCnt="0"/>
      <dgm:spPr/>
    </dgm:pt>
    <dgm:pt modelId="{ECC14286-AB89-4758-B00C-B5537B533AED}" type="pres">
      <dgm:prSet presAssocID="{E99637A3-345B-4C2C-B898-AABECB099AE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EE5CCB-A066-4C83-9F20-4A19A5EC649B}" type="pres">
      <dgm:prSet presAssocID="{E99637A3-345B-4C2C-B898-AABECB099AE9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D81DF6B-AEE2-4A94-983C-BFD27585198F}" srcId="{449D1C40-DA0E-47A2-9261-23B9FE042868}" destId="{EB878626-49D7-422E-9F3D-34F139D465B3}" srcOrd="0" destOrd="0" parTransId="{B4488C9A-B4C4-4757-B934-431F8C31C338}" sibTransId="{03CDB857-6C3C-4EBD-8A0B-3A05FC316624}"/>
    <dgm:cxn modelId="{65053A82-700A-437C-868A-01DC20721B40}" type="presOf" srcId="{EB878626-49D7-422E-9F3D-34F139D465B3}" destId="{616F8402-5574-413D-B1C7-7A1E15433EDE}" srcOrd="0" destOrd="0" presId="urn:microsoft.com/office/officeart/2005/8/layout/chevron2"/>
    <dgm:cxn modelId="{F44F6E8A-3427-4BF0-A4B2-17E96A979298}" type="presOf" srcId="{449D1C40-DA0E-47A2-9261-23B9FE042868}" destId="{B16B6DE4-435C-43B3-8F4A-D95DC8A8DFE4}" srcOrd="0" destOrd="0" presId="urn:microsoft.com/office/officeart/2005/8/layout/chevron2"/>
    <dgm:cxn modelId="{DEB30F6C-7441-4FDC-8541-1A0D7D36354F}" srcId="{8E5046F1-C490-48FB-85BD-BC8D0A658657}" destId="{BC016F83-0A05-4765-B506-2882041EC973}" srcOrd="0" destOrd="0" parTransId="{7A583B81-C203-4E84-824E-50AC878A5FE1}" sibTransId="{E739583E-6262-4304-B74F-FEA4A4B1644D}"/>
    <dgm:cxn modelId="{FDCED4A9-5FBE-4135-835D-95AF898EE772}" srcId="{EB878626-49D7-422E-9F3D-34F139D465B3}" destId="{B73211E9-6F09-44B5-BDAB-DE63DB952D10}" srcOrd="0" destOrd="0" parTransId="{CD969F01-6126-42FA-AB04-937321546D37}" sibTransId="{1359B8FB-3EE3-437B-8C9E-2EF11BF0ECD9}"/>
    <dgm:cxn modelId="{9505AD6C-BDF2-418A-8B68-8310C67FA7E5}" type="presOf" srcId="{2EEAFF67-70A6-46B1-97B1-C808500B2333}" destId="{EC8E7C38-BD3E-4AE4-9ABF-C6F355D7F090}" srcOrd="0" destOrd="0" presId="urn:microsoft.com/office/officeart/2005/8/layout/chevron2"/>
    <dgm:cxn modelId="{A0697A26-7999-4456-BDF7-FAC3AF13C9EE}" type="presOf" srcId="{EEE69CB3-B557-41FD-8ADD-09FE3BF5366E}" destId="{8BEE5CCB-A066-4C83-9F20-4A19A5EC649B}" srcOrd="0" destOrd="0" presId="urn:microsoft.com/office/officeart/2005/8/layout/chevron2"/>
    <dgm:cxn modelId="{04D22285-872D-4C5F-A1DD-CC3211953E83}" srcId="{E99637A3-345B-4C2C-B898-AABECB099AE9}" destId="{EEE69CB3-B557-41FD-8ADD-09FE3BF5366E}" srcOrd="0" destOrd="0" parTransId="{35288B24-AF1E-45FF-A21D-3BF1658207D9}" sibTransId="{91686FD8-E31E-4B86-97D7-45CBCA3CDC28}"/>
    <dgm:cxn modelId="{493EE5A9-E7DD-4004-BD44-CC5E842EFDEA}" type="presOf" srcId="{1EDBF605-8ADA-4FD8-9008-C32235A2AF55}" destId="{6F53E628-AAC8-4758-A452-096D6F421AA3}" srcOrd="0" destOrd="0" presId="urn:microsoft.com/office/officeart/2005/8/layout/chevron2"/>
    <dgm:cxn modelId="{A05E576D-D766-4880-A7D1-1850CD9D56A6}" type="presOf" srcId="{B73211E9-6F09-44B5-BDAB-DE63DB952D10}" destId="{A434A937-B6F9-4BCC-A492-168E102FC1A3}" srcOrd="0" destOrd="0" presId="urn:microsoft.com/office/officeart/2005/8/layout/chevron2"/>
    <dgm:cxn modelId="{19A59141-5F5D-458C-AA3C-6CD33767C302}" type="presOf" srcId="{BC016F83-0A05-4765-B506-2882041EC973}" destId="{C7807CCA-85F2-4935-835A-9E3E63B7049B}" srcOrd="0" destOrd="0" presId="urn:microsoft.com/office/officeart/2005/8/layout/chevron2"/>
    <dgm:cxn modelId="{B838FD64-F8EF-4EFB-8AE3-2C93D205085C}" srcId="{449D1C40-DA0E-47A2-9261-23B9FE042868}" destId="{8E5046F1-C490-48FB-85BD-BC8D0A658657}" srcOrd="2" destOrd="0" parTransId="{253B3904-89A2-4487-B6E9-B55E3DD0A3B9}" sibTransId="{7AC3164A-8673-4C83-982A-C0D8BE993CFB}"/>
    <dgm:cxn modelId="{0C46AADE-A3DC-4D03-BA56-BC9C73B76BD7}" srcId="{2EEAFF67-70A6-46B1-97B1-C808500B2333}" destId="{1EDBF605-8ADA-4FD8-9008-C32235A2AF55}" srcOrd="0" destOrd="0" parTransId="{85C9B4B4-8B0F-4174-B4C2-36B50FAC9247}" sibTransId="{8383D3BA-A4FB-4074-81A2-36282F64D9F9}"/>
    <dgm:cxn modelId="{971C8FCA-1F9D-4EC8-B1AF-1F6255BFDA6F}" type="presOf" srcId="{E99637A3-345B-4C2C-B898-AABECB099AE9}" destId="{ECC14286-AB89-4758-B00C-B5537B533AED}" srcOrd="0" destOrd="0" presId="urn:microsoft.com/office/officeart/2005/8/layout/chevron2"/>
    <dgm:cxn modelId="{0CF81C0B-E226-4170-9FE5-EF74AF37D753}" type="presOf" srcId="{8E5046F1-C490-48FB-85BD-BC8D0A658657}" destId="{9E2F0794-9528-45E4-B512-8AD6EE47B187}" srcOrd="0" destOrd="0" presId="urn:microsoft.com/office/officeart/2005/8/layout/chevron2"/>
    <dgm:cxn modelId="{F93A77BD-033E-46D4-A7A5-861D6F28E180}" srcId="{449D1C40-DA0E-47A2-9261-23B9FE042868}" destId="{2EEAFF67-70A6-46B1-97B1-C808500B2333}" srcOrd="1" destOrd="0" parTransId="{BBEB3F86-9B4A-4073-9E00-0855E5A26081}" sibTransId="{524B22F3-53C2-47C6-8A50-74B19D63795C}"/>
    <dgm:cxn modelId="{B32542FE-32EE-4A5E-A624-FBF4790484E9}" srcId="{449D1C40-DA0E-47A2-9261-23B9FE042868}" destId="{E99637A3-345B-4C2C-B898-AABECB099AE9}" srcOrd="3" destOrd="0" parTransId="{AE081EDD-06E7-471F-94DF-CED12658119A}" sibTransId="{40A7E1ED-9108-45C0-A691-E3AC4F1F3BE4}"/>
    <dgm:cxn modelId="{0BC24DC4-2B57-4A27-9282-D09EE8F8D05B}" type="presParOf" srcId="{B16B6DE4-435C-43B3-8F4A-D95DC8A8DFE4}" destId="{7539589B-C3E5-416C-9D70-50F27FFBA579}" srcOrd="0" destOrd="0" presId="urn:microsoft.com/office/officeart/2005/8/layout/chevron2"/>
    <dgm:cxn modelId="{8E5EA962-6A21-4DCE-8C83-4A2EFAD8B6A0}" type="presParOf" srcId="{7539589B-C3E5-416C-9D70-50F27FFBA579}" destId="{616F8402-5574-413D-B1C7-7A1E15433EDE}" srcOrd="0" destOrd="0" presId="urn:microsoft.com/office/officeart/2005/8/layout/chevron2"/>
    <dgm:cxn modelId="{371EC1A6-13E6-42FB-A500-321FCDE624AB}" type="presParOf" srcId="{7539589B-C3E5-416C-9D70-50F27FFBA579}" destId="{A434A937-B6F9-4BCC-A492-168E102FC1A3}" srcOrd="1" destOrd="0" presId="urn:microsoft.com/office/officeart/2005/8/layout/chevron2"/>
    <dgm:cxn modelId="{F6A0374C-6465-4BF0-9471-427FCF177A6C}" type="presParOf" srcId="{B16B6DE4-435C-43B3-8F4A-D95DC8A8DFE4}" destId="{661357ED-D26F-46CA-A7C3-CC4906B2D9DE}" srcOrd="1" destOrd="0" presId="urn:microsoft.com/office/officeart/2005/8/layout/chevron2"/>
    <dgm:cxn modelId="{225EBEA0-38C4-48E7-8857-0609043375E1}" type="presParOf" srcId="{B16B6DE4-435C-43B3-8F4A-D95DC8A8DFE4}" destId="{321C4F2F-B18D-44F0-B6B3-E87BADEC5440}" srcOrd="2" destOrd="0" presId="urn:microsoft.com/office/officeart/2005/8/layout/chevron2"/>
    <dgm:cxn modelId="{130F8EC5-B030-4043-A2A4-87B9CC0D1D6E}" type="presParOf" srcId="{321C4F2F-B18D-44F0-B6B3-E87BADEC5440}" destId="{EC8E7C38-BD3E-4AE4-9ABF-C6F355D7F090}" srcOrd="0" destOrd="0" presId="urn:microsoft.com/office/officeart/2005/8/layout/chevron2"/>
    <dgm:cxn modelId="{F8BD0E10-9A97-4472-AA52-908D7DAEB741}" type="presParOf" srcId="{321C4F2F-B18D-44F0-B6B3-E87BADEC5440}" destId="{6F53E628-AAC8-4758-A452-096D6F421AA3}" srcOrd="1" destOrd="0" presId="urn:microsoft.com/office/officeart/2005/8/layout/chevron2"/>
    <dgm:cxn modelId="{B423CF3B-011A-4223-92EE-13CC79941417}" type="presParOf" srcId="{B16B6DE4-435C-43B3-8F4A-D95DC8A8DFE4}" destId="{85F6E1E9-56F6-4CA6-AD01-C7FF07675E59}" srcOrd="3" destOrd="0" presId="urn:microsoft.com/office/officeart/2005/8/layout/chevron2"/>
    <dgm:cxn modelId="{4E3268C1-FF99-405E-844D-B6A16F043A90}" type="presParOf" srcId="{B16B6DE4-435C-43B3-8F4A-D95DC8A8DFE4}" destId="{E2DAC909-D8AB-4BA0-ABAC-26513493422E}" srcOrd="4" destOrd="0" presId="urn:microsoft.com/office/officeart/2005/8/layout/chevron2"/>
    <dgm:cxn modelId="{C550AA16-86D9-40A3-B3A0-E31BB4D97B2E}" type="presParOf" srcId="{E2DAC909-D8AB-4BA0-ABAC-26513493422E}" destId="{9E2F0794-9528-45E4-B512-8AD6EE47B187}" srcOrd="0" destOrd="0" presId="urn:microsoft.com/office/officeart/2005/8/layout/chevron2"/>
    <dgm:cxn modelId="{DD9E412B-96FC-4A95-BA07-1FCE603B1424}" type="presParOf" srcId="{E2DAC909-D8AB-4BA0-ABAC-26513493422E}" destId="{C7807CCA-85F2-4935-835A-9E3E63B7049B}" srcOrd="1" destOrd="0" presId="urn:microsoft.com/office/officeart/2005/8/layout/chevron2"/>
    <dgm:cxn modelId="{807B4FA4-3A9C-495B-891F-83459F010DF4}" type="presParOf" srcId="{B16B6DE4-435C-43B3-8F4A-D95DC8A8DFE4}" destId="{A206BE07-A2D8-4415-8CF4-B829B33AF186}" srcOrd="5" destOrd="0" presId="urn:microsoft.com/office/officeart/2005/8/layout/chevron2"/>
    <dgm:cxn modelId="{EFD92CE2-EF39-45FF-9057-BB8A860160DA}" type="presParOf" srcId="{B16B6DE4-435C-43B3-8F4A-D95DC8A8DFE4}" destId="{05149D03-34BA-4262-8001-84F1A4BBF10D}" srcOrd="6" destOrd="0" presId="urn:microsoft.com/office/officeart/2005/8/layout/chevron2"/>
    <dgm:cxn modelId="{59862E1A-606E-49D7-B09E-2F7042FFB96A}" type="presParOf" srcId="{05149D03-34BA-4262-8001-84F1A4BBF10D}" destId="{ECC14286-AB89-4758-B00C-B5537B533AED}" srcOrd="0" destOrd="0" presId="urn:microsoft.com/office/officeart/2005/8/layout/chevron2"/>
    <dgm:cxn modelId="{0C33BF79-D763-40EA-8857-040FF36F1687}" type="presParOf" srcId="{05149D03-34BA-4262-8001-84F1A4BBF10D}" destId="{8BEE5CCB-A066-4C83-9F20-4A19A5EC649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F81A4BA-CED7-4200-A8A1-655B1E8151C0}" type="doc">
      <dgm:prSet loTypeId="urn:microsoft.com/office/officeart/2005/8/layout/hierarchy4" loCatId="hierarchy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D68A6FF0-1630-4FDF-983C-326FCA24AD90}">
      <dgm:prSet phldrT="[Texto]"/>
      <dgm:spPr/>
      <dgm:t>
        <a:bodyPr/>
        <a:lstStyle/>
        <a:p>
          <a:r>
            <a:rPr lang="es-ES"/>
            <a:t>Kernel</a:t>
          </a:r>
        </a:p>
      </dgm:t>
    </dgm:pt>
    <dgm:pt modelId="{503F7E77-14B6-4214-8646-756235F2C9D5}" type="parTrans" cxnId="{D11B2F00-76BF-462C-BB79-D84EFDD45144}">
      <dgm:prSet/>
      <dgm:spPr/>
      <dgm:t>
        <a:bodyPr/>
        <a:lstStyle/>
        <a:p>
          <a:endParaRPr lang="es-ES"/>
        </a:p>
      </dgm:t>
    </dgm:pt>
    <dgm:pt modelId="{230D80DD-D121-45DE-A9CC-44090BE4AAB1}" type="sibTrans" cxnId="{D11B2F00-76BF-462C-BB79-D84EFDD45144}">
      <dgm:prSet/>
      <dgm:spPr/>
      <dgm:t>
        <a:bodyPr/>
        <a:lstStyle/>
        <a:p>
          <a:endParaRPr lang="es-ES"/>
        </a:p>
      </dgm:t>
    </dgm:pt>
    <dgm:pt modelId="{660411E8-CDE0-4E4D-85AB-E325E5E99723}">
      <dgm:prSet phldrT="[Texto]"/>
      <dgm:spPr/>
      <dgm:t>
        <a:bodyPr/>
        <a:lstStyle/>
        <a:p>
          <a:r>
            <a:rPr lang="es-ES"/>
            <a:t>C</a:t>
          </a:r>
        </a:p>
      </dgm:t>
    </dgm:pt>
    <dgm:pt modelId="{6BC2EEE1-9930-4D7D-BF87-39877F52936D}" type="parTrans" cxnId="{843DF110-37C3-4298-8E2D-D829EF11D5F1}">
      <dgm:prSet/>
      <dgm:spPr/>
      <dgm:t>
        <a:bodyPr/>
        <a:lstStyle/>
        <a:p>
          <a:endParaRPr lang="es-ES"/>
        </a:p>
      </dgm:t>
    </dgm:pt>
    <dgm:pt modelId="{289C685E-D2A9-4DFD-B582-DC0B04A65E25}" type="sibTrans" cxnId="{843DF110-37C3-4298-8E2D-D829EF11D5F1}">
      <dgm:prSet/>
      <dgm:spPr/>
      <dgm:t>
        <a:bodyPr/>
        <a:lstStyle/>
        <a:p>
          <a:endParaRPr lang="es-ES"/>
        </a:p>
      </dgm:t>
    </dgm:pt>
    <dgm:pt modelId="{4E5BA124-6BA4-4CEE-A03E-BAC74A600230}">
      <dgm:prSet phldrT="[Texto]"/>
      <dgm:spPr/>
      <dgm:t>
        <a:bodyPr/>
        <a:lstStyle/>
        <a:p>
          <a:r>
            <a:rPr lang="es-ES"/>
            <a:t>Sound</a:t>
          </a:r>
        </a:p>
      </dgm:t>
    </dgm:pt>
    <dgm:pt modelId="{407A5EB5-B95B-48AF-8041-69D2CCAF1F45}" type="parTrans" cxnId="{E5A13392-24B2-405C-9693-1BACD31E67FF}">
      <dgm:prSet/>
      <dgm:spPr/>
      <dgm:t>
        <a:bodyPr/>
        <a:lstStyle/>
        <a:p>
          <a:endParaRPr lang="es-ES"/>
        </a:p>
      </dgm:t>
    </dgm:pt>
    <dgm:pt modelId="{6FA19967-AEB6-42C3-B112-3C706D01161B}" type="sibTrans" cxnId="{E5A13392-24B2-405C-9693-1BACD31E67FF}">
      <dgm:prSet/>
      <dgm:spPr/>
      <dgm:t>
        <a:bodyPr/>
        <a:lstStyle/>
        <a:p>
          <a:endParaRPr lang="es-ES"/>
        </a:p>
      </dgm:t>
    </dgm:pt>
    <dgm:pt modelId="{0D861AD6-BBE5-4162-8FCB-E1E9CB4AF2F3}">
      <dgm:prSet phldrT="[Texto]"/>
      <dgm:spPr/>
      <dgm:t>
        <a:bodyPr/>
        <a:lstStyle/>
        <a:p>
          <a:r>
            <a:rPr lang="es-ES"/>
            <a:t>Timer</a:t>
          </a:r>
        </a:p>
      </dgm:t>
    </dgm:pt>
    <dgm:pt modelId="{BAB11FDB-D863-4763-A11F-43DA0F02FE02}" type="parTrans" cxnId="{9F347094-E5D7-4616-997D-2039F27F954F}">
      <dgm:prSet/>
      <dgm:spPr/>
      <dgm:t>
        <a:bodyPr/>
        <a:lstStyle/>
        <a:p>
          <a:endParaRPr lang="es-ES"/>
        </a:p>
      </dgm:t>
    </dgm:pt>
    <dgm:pt modelId="{1FED6551-7BFC-4ADE-9C13-C768D3F2748B}" type="sibTrans" cxnId="{9F347094-E5D7-4616-997D-2039F27F954F}">
      <dgm:prSet/>
      <dgm:spPr/>
      <dgm:t>
        <a:bodyPr/>
        <a:lstStyle/>
        <a:p>
          <a:endParaRPr lang="es-ES"/>
        </a:p>
      </dgm:t>
    </dgm:pt>
    <dgm:pt modelId="{2FC3B074-ECC3-4A04-8998-2B68DE1DA581}">
      <dgm:prSet phldrT="[Texto]"/>
      <dgm:spPr/>
      <dgm:t>
        <a:bodyPr/>
        <a:lstStyle/>
        <a:p>
          <a:r>
            <a:rPr lang="es-ES"/>
            <a:t>SYSCALL distributor</a:t>
          </a:r>
        </a:p>
      </dgm:t>
    </dgm:pt>
    <dgm:pt modelId="{02D6FA8F-AD19-4DD8-8A39-3AC736766F7E}" type="parTrans" cxnId="{D320CD2B-BF8E-4645-97AC-F7170C811231}">
      <dgm:prSet/>
      <dgm:spPr/>
      <dgm:t>
        <a:bodyPr/>
        <a:lstStyle/>
        <a:p>
          <a:endParaRPr lang="es-ES"/>
        </a:p>
      </dgm:t>
    </dgm:pt>
    <dgm:pt modelId="{745FE8E3-3A56-4DCA-98EE-4E65F2389FC7}" type="sibTrans" cxnId="{D320CD2B-BF8E-4645-97AC-F7170C811231}">
      <dgm:prSet/>
      <dgm:spPr/>
      <dgm:t>
        <a:bodyPr/>
        <a:lstStyle/>
        <a:p>
          <a:endParaRPr lang="es-ES"/>
        </a:p>
      </dgm:t>
    </dgm:pt>
    <dgm:pt modelId="{728D865A-304F-434A-8B31-BA66F21D4E8A}">
      <dgm:prSet phldrT="[Texto]"/>
      <dgm:spPr/>
      <dgm:t>
        <a:bodyPr/>
        <a:lstStyle/>
        <a:p>
          <a:r>
            <a:rPr lang="es-ES"/>
            <a:t>SYS</a:t>
          </a:r>
        </a:p>
      </dgm:t>
    </dgm:pt>
    <dgm:pt modelId="{6FAF4D37-C95C-4475-808A-36C82AE5EF89}" type="sibTrans" cxnId="{03D035D2-510F-42DA-AED3-D5590AFED184}">
      <dgm:prSet/>
      <dgm:spPr/>
      <dgm:t>
        <a:bodyPr/>
        <a:lstStyle/>
        <a:p>
          <a:endParaRPr lang="es-ES"/>
        </a:p>
      </dgm:t>
    </dgm:pt>
    <dgm:pt modelId="{7FC932B4-CDE8-444D-9DA1-E69F2C5312B6}" type="parTrans" cxnId="{03D035D2-510F-42DA-AED3-D5590AFED184}">
      <dgm:prSet/>
      <dgm:spPr/>
      <dgm:t>
        <a:bodyPr/>
        <a:lstStyle/>
        <a:p>
          <a:endParaRPr lang="es-ES"/>
        </a:p>
      </dgm:t>
    </dgm:pt>
    <dgm:pt modelId="{DB7AB663-D679-45D7-8F60-D133571257E4}">
      <dgm:prSet phldrT="[Texto]"/>
      <dgm:spPr/>
      <dgm:t>
        <a:bodyPr/>
        <a:lstStyle/>
        <a:p>
          <a:r>
            <a:rPr lang="es-ES"/>
            <a:t>ARCH</a:t>
          </a:r>
        </a:p>
      </dgm:t>
    </dgm:pt>
    <dgm:pt modelId="{9C3C0586-6041-49A0-AC26-2C2C4D950FD5}" type="parTrans" cxnId="{C5BE799B-8ACB-486C-8067-B2E7E04667C8}">
      <dgm:prSet/>
      <dgm:spPr/>
      <dgm:t>
        <a:bodyPr/>
        <a:lstStyle/>
        <a:p>
          <a:endParaRPr lang="es-ES"/>
        </a:p>
      </dgm:t>
    </dgm:pt>
    <dgm:pt modelId="{8D1A320D-AE3F-4242-9767-C58B46353CEE}" type="sibTrans" cxnId="{C5BE799B-8ACB-486C-8067-B2E7E04667C8}">
      <dgm:prSet/>
      <dgm:spPr/>
      <dgm:t>
        <a:bodyPr/>
        <a:lstStyle/>
        <a:p>
          <a:endParaRPr lang="es-ES"/>
        </a:p>
      </dgm:t>
    </dgm:pt>
    <dgm:pt modelId="{60ADC7FC-DEE3-4FCD-B692-0C54DBF1A5CB}">
      <dgm:prSet phldrT="[Texto]"/>
      <dgm:spPr/>
      <dgm:t>
        <a:bodyPr/>
        <a:lstStyle/>
        <a:p>
          <a:r>
            <a:rPr lang="es-ES"/>
            <a:t>ASM</a:t>
          </a:r>
        </a:p>
      </dgm:t>
    </dgm:pt>
    <dgm:pt modelId="{34CADF3E-E12C-478F-B1A6-CB8A276FC1BF}" type="parTrans" cxnId="{8C87B21E-B770-4B6F-8788-C832F7580956}">
      <dgm:prSet/>
      <dgm:spPr/>
      <dgm:t>
        <a:bodyPr/>
        <a:lstStyle/>
        <a:p>
          <a:endParaRPr lang="es-ES"/>
        </a:p>
      </dgm:t>
    </dgm:pt>
    <dgm:pt modelId="{4488451D-2332-47F4-9CA4-EA5488C12409}" type="sibTrans" cxnId="{8C87B21E-B770-4B6F-8788-C832F7580956}">
      <dgm:prSet/>
      <dgm:spPr/>
      <dgm:t>
        <a:bodyPr/>
        <a:lstStyle/>
        <a:p>
          <a:endParaRPr lang="es-ES"/>
        </a:p>
      </dgm:t>
    </dgm:pt>
    <dgm:pt modelId="{D2E36AA0-CCD7-489E-A723-679DDADED27E}">
      <dgm:prSet phldrT="[Texto]"/>
      <dgm:spPr/>
      <dgm:t>
        <a:bodyPr/>
        <a:lstStyle/>
        <a:p>
          <a:r>
            <a:rPr lang="es-ES"/>
            <a:t>C</a:t>
          </a:r>
        </a:p>
      </dgm:t>
    </dgm:pt>
    <dgm:pt modelId="{BBAFFD4F-788F-4B16-9DAD-229659FA41D5}" type="parTrans" cxnId="{12FE8968-D3DD-4BB0-B9F5-AAFA95DACD9C}">
      <dgm:prSet/>
      <dgm:spPr/>
      <dgm:t>
        <a:bodyPr/>
        <a:lstStyle/>
        <a:p>
          <a:endParaRPr lang="es-ES"/>
        </a:p>
      </dgm:t>
    </dgm:pt>
    <dgm:pt modelId="{FBFDF187-B74D-47BE-88B1-49FF89718017}" type="sibTrans" cxnId="{12FE8968-D3DD-4BB0-B9F5-AAFA95DACD9C}">
      <dgm:prSet/>
      <dgm:spPr/>
      <dgm:t>
        <a:bodyPr/>
        <a:lstStyle/>
        <a:p>
          <a:endParaRPr lang="es-ES"/>
        </a:p>
      </dgm:t>
    </dgm:pt>
    <dgm:pt modelId="{BF2C0D79-094E-4468-B216-DD8E2848BC8A}">
      <dgm:prSet phldrT="[Texto]"/>
      <dgm:spPr/>
      <dgm:t>
        <a:bodyPr/>
        <a:lstStyle/>
        <a:p>
          <a:r>
            <a:rPr lang="es-ES"/>
            <a:t>Interrupt</a:t>
          </a:r>
        </a:p>
      </dgm:t>
    </dgm:pt>
    <dgm:pt modelId="{BA092B84-CCE1-449C-9BA9-AE17F210319E}" type="parTrans" cxnId="{F527F938-5074-40C0-AA89-C2791DA368E5}">
      <dgm:prSet/>
      <dgm:spPr/>
      <dgm:t>
        <a:bodyPr/>
        <a:lstStyle/>
        <a:p>
          <a:endParaRPr lang="es-ES"/>
        </a:p>
      </dgm:t>
    </dgm:pt>
    <dgm:pt modelId="{724D9385-5670-46E0-8893-C7583D5229B9}" type="sibTrans" cxnId="{F527F938-5074-40C0-AA89-C2791DA368E5}">
      <dgm:prSet/>
      <dgm:spPr/>
      <dgm:t>
        <a:bodyPr/>
        <a:lstStyle/>
        <a:p>
          <a:endParaRPr lang="es-ES"/>
        </a:p>
      </dgm:t>
    </dgm:pt>
    <dgm:pt modelId="{30E226E3-3DD9-4D8F-9D6E-E6B54F498E06}">
      <dgm:prSet phldrT="[Texto]"/>
      <dgm:spPr/>
      <dgm:t>
        <a:bodyPr/>
        <a:lstStyle/>
        <a:p>
          <a:r>
            <a:rPr lang="es-ES"/>
            <a:t>IDT</a:t>
          </a:r>
        </a:p>
      </dgm:t>
    </dgm:pt>
    <dgm:pt modelId="{903180CC-7D0D-4CD7-9F3E-EB7ACC3606BB}" type="parTrans" cxnId="{DD9FA8B3-541B-4B56-BA98-01D78A5132E1}">
      <dgm:prSet/>
      <dgm:spPr/>
      <dgm:t>
        <a:bodyPr/>
        <a:lstStyle/>
        <a:p>
          <a:endParaRPr lang="es-ES"/>
        </a:p>
      </dgm:t>
    </dgm:pt>
    <dgm:pt modelId="{C6145CF7-B5AE-44EF-99E7-23947CA6F820}" type="sibTrans" cxnId="{DD9FA8B3-541B-4B56-BA98-01D78A5132E1}">
      <dgm:prSet/>
      <dgm:spPr/>
      <dgm:t>
        <a:bodyPr/>
        <a:lstStyle/>
        <a:p>
          <a:endParaRPr lang="es-ES"/>
        </a:p>
      </dgm:t>
    </dgm:pt>
    <dgm:pt modelId="{A817AE4B-BB8E-427A-BD80-ED14CD6A17CF}">
      <dgm:prSet phldrT="[Texto]"/>
      <dgm:spPr/>
      <dgm:t>
        <a:bodyPr/>
        <a:lstStyle/>
        <a:p>
          <a:r>
            <a:rPr lang="es-ES"/>
            <a:t>Interrupts</a:t>
          </a:r>
        </a:p>
      </dgm:t>
    </dgm:pt>
    <dgm:pt modelId="{9E5C28C9-5B58-497D-ADBA-A311D526FCC3}" type="parTrans" cxnId="{878C8E92-E914-45C1-A017-36264114AD57}">
      <dgm:prSet/>
      <dgm:spPr/>
      <dgm:t>
        <a:bodyPr/>
        <a:lstStyle/>
        <a:p>
          <a:endParaRPr lang="es-ES"/>
        </a:p>
      </dgm:t>
    </dgm:pt>
    <dgm:pt modelId="{40F7855F-FDD4-40DB-9D84-D5A49DC21150}" type="sibTrans" cxnId="{878C8E92-E914-45C1-A017-36264114AD57}">
      <dgm:prSet/>
      <dgm:spPr/>
      <dgm:t>
        <a:bodyPr/>
        <a:lstStyle/>
        <a:p>
          <a:endParaRPr lang="es-ES"/>
        </a:p>
      </dgm:t>
    </dgm:pt>
    <dgm:pt modelId="{8B334013-E726-48D3-B8FF-2FA53BCC6EC3}">
      <dgm:prSet phldrT="[Texto]"/>
      <dgm:spPr/>
      <dgm:t>
        <a:bodyPr/>
        <a:lstStyle/>
        <a:p>
          <a:r>
            <a:rPr lang="es-ES"/>
            <a:t>Libasm</a:t>
          </a:r>
        </a:p>
      </dgm:t>
    </dgm:pt>
    <dgm:pt modelId="{176D2A61-817B-4867-80B8-64F579E28B6A}" type="parTrans" cxnId="{281308BB-56A6-41C5-AD9F-036130C96544}">
      <dgm:prSet/>
      <dgm:spPr/>
      <dgm:t>
        <a:bodyPr/>
        <a:lstStyle/>
        <a:p>
          <a:endParaRPr lang="es-ES"/>
        </a:p>
      </dgm:t>
    </dgm:pt>
    <dgm:pt modelId="{B3C346AB-018B-4784-8CE3-3BE41D9804FD}" type="sibTrans" cxnId="{281308BB-56A6-41C5-AD9F-036130C96544}">
      <dgm:prSet/>
      <dgm:spPr/>
      <dgm:t>
        <a:bodyPr/>
        <a:lstStyle/>
        <a:p>
          <a:endParaRPr lang="es-ES"/>
        </a:p>
      </dgm:t>
    </dgm:pt>
    <dgm:pt modelId="{00392FC6-8397-46A3-8A82-80326399C8B7}">
      <dgm:prSet phldrT="[Texto]"/>
      <dgm:spPr/>
      <dgm:t>
        <a:bodyPr/>
        <a:lstStyle/>
        <a:p>
          <a:r>
            <a:rPr lang="es-ES"/>
            <a:t>Clock</a:t>
          </a:r>
        </a:p>
      </dgm:t>
    </dgm:pt>
    <dgm:pt modelId="{1B1664F4-FCD4-4F80-9610-3CF751559288}" type="parTrans" cxnId="{9E5FDED9-5EFB-4CA9-A6DA-53757740060A}">
      <dgm:prSet/>
      <dgm:spPr/>
    </dgm:pt>
    <dgm:pt modelId="{F6EAF0DE-65A3-440B-A4C2-56E0DAC775CE}" type="sibTrans" cxnId="{9E5FDED9-5EFB-4CA9-A6DA-53757740060A}">
      <dgm:prSet/>
      <dgm:spPr/>
    </dgm:pt>
    <dgm:pt modelId="{0EDA955B-C2FF-4ECE-AD7F-942F53E3787F}">
      <dgm:prSet phldrT="[Texto]"/>
      <dgm:spPr/>
      <dgm:t>
        <a:bodyPr/>
        <a:lstStyle/>
        <a:p>
          <a:r>
            <a:rPr lang="es-ES"/>
            <a:t>Video</a:t>
          </a:r>
        </a:p>
      </dgm:t>
    </dgm:pt>
    <dgm:pt modelId="{8A1F92E8-3CBD-413C-BAB4-4275F96E15CE}" type="sibTrans" cxnId="{0B30042D-7CC2-4702-849B-8D1666E1E3B4}">
      <dgm:prSet/>
      <dgm:spPr/>
    </dgm:pt>
    <dgm:pt modelId="{0C6DAADB-8806-4C75-8DA9-953C47C483E9}" type="parTrans" cxnId="{0B30042D-7CC2-4702-849B-8D1666E1E3B4}">
      <dgm:prSet/>
      <dgm:spPr/>
    </dgm:pt>
    <dgm:pt modelId="{0C45EDB0-33C5-4D89-BBE8-BE3B64697F0D}" type="pres">
      <dgm:prSet presAssocID="{5F81A4BA-CED7-4200-A8A1-655B1E8151C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B8BAF58-D09A-4E81-990C-66E2B4855DC3}" type="pres">
      <dgm:prSet presAssocID="{D68A6FF0-1630-4FDF-983C-326FCA24AD90}" presName="vertOne" presStyleCnt="0"/>
      <dgm:spPr/>
    </dgm:pt>
    <dgm:pt modelId="{1F54E7BA-3027-4EB6-9EFE-5130F3E5AF9F}" type="pres">
      <dgm:prSet presAssocID="{D68A6FF0-1630-4FDF-983C-326FCA24AD90}" presName="txOne" presStyleLbl="node0" presStyleIdx="0" presStyleCnt="1">
        <dgm:presLayoutVars>
          <dgm:chPref val="3"/>
        </dgm:presLayoutVars>
      </dgm:prSet>
      <dgm:spPr/>
    </dgm:pt>
    <dgm:pt modelId="{086C6C6B-E33F-4855-836C-FB93B611D5B7}" type="pres">
      <dgm:prSet presAssocID="{D68A6FF0-1630-4FDF-983C-326FCA24AD90}" presName="parTransOne" presStyleCnt="0"/>
      <dgm:spPr/>
    </dgm:pt>
    <dgm:pt modelId="{337FD5D2-A1D8-4A6C-9C1B-F30B5E0D14DC}" type="pres">
      <dgm:prSet presAssocID="{D68A6FF0-1630-4FDF-983C-326FCA24AD90}" presName="horzOne" presStyleCnt="0"/>
      <dgm:spPr/>
    </dgm:pt>
    <dgm:pt modelId="{CC234780-FE7C-4E23-9F29-5586B60BEBAE}" type="pres">
      <dgm:prSet presAssocID="{728D865A-304F-434A-8B31-BA66F21D4E8A}" presName="vertTwo" presStyleCnt="0"/>
      <dgm:spPr/>
    </dgm:pt>
    <dgm:pt modelId="{217407A3-8F2A-4722-A499-4E187DCF5AF8}" type="pres">
      <dgm:prSet presAssocID="{728D865A-304F-434A-8B31-BA66F21D4E8A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BF3007-176A-4532-8A6E-B485374CC1B5}" type="pres">
      <dgm:prSet presAssocID="{728D865A-304F-434A-8B31-BA66F21D4E8A}" presName="parTransTwo" presStyleCnt="0"/>
      <dgm:spPr/>
    </dgm:pt>
    <dgm:pt modelId="{9BF04627-16ED-4932-8C9C-EAE244272064}" type="pres">
      <dgm:prSet presAssocID="{728D865A-304F-434A-8B31-BA66F21D4E8A}" presName="horzTwo" presStyleCnt="0"/>
      <dgm:spPr/>
    </dgm:pt>
    <dgm:pt modelId="{07906E37-4F8F-41F8-B97B-9A261B481C35}" type="pres">
      <dgm:prSet presAssocID="{660411E8-CDE0-4E4D-85AB-E325E5E99723}" presName="vertThree" presStyleCnt="0"/>
      <dgm:spPr/>
    </dgm:pt>
    <dgm:pt modelId="{4E72D4AB-FC21-4ED3-B501-A7CFB7B3BA57}" type="pres">
      <dgm:prSet presAssocID="{660411E8-CDE0-4E4D-85AB-E325E5E99723}" presName="txThree" presStyleLbl="node3" presStyleIdx="0" presStyleCnt="3">
        <dgm:presLayoutVars>
          <dgm:chPref val="3"/>
        </dgm:presLayoutVars>
      </dgm:prSet>
      <dgm:spPr/>
    </dgm:pt>
    <dgm:pt modelId="{7EEAE5B4-2088-41BA-A38A-BFF4DB81FA51}" type="pres">
      <dgm:prSet presAssocID="{660411E8-CDE0-4E4D-85AB-E325E5E99723}" presName="parTransThree" presStyleCnt="0"/>
      <dgm:spPr/>
    </dgm:pt>
    <dgm:pt modelId="{5DEDD62E-AE8F-4716-A5D6-7CD414FE0591}" type="pres">
      <dgm:prSet presAssocID="{660411E8-CDE0-4E4D-85AB-E325E5E99723}" presName="horzThree" presStyleCnt="0"/>
      <dgm:spPr/>
    </dgm:pt>
    <dgm:pt modelId="{E20F8903-98B6-4090-933A-0BB20AD93765}" type="pres">
      <dgm:prSet presAssocID="{0D861AD6-BBE5-4162-8FCB-E1E9CB4AF2F3}" presName="vertFour" presStyleCnt="0">
        <dgm:presLayoutVars>
          <dgm:chPref val="3"/>
        </dgm:presLayoutVars>
      </dgm:prSet>
      <dgm:spPr/>
    </dgm:pt>
    <dgm:pt modelId="{3567E941-66FC-4BDB-930A-EC84D6B2F98B}" type="pres">
      <dgm:prSet presAssocID="{0D861AD6-BBE5-4162-8FCB-E1E9CB4AF2F3}" presName="txFour" presStyleLbl="node4" presStyleIdx="0" presStyleCnt="9">
        <dgm:presLayoutVars>
          <dgm:chPref val="3"/>
        </dgm:presLayoutVars>
      </dgm:prSet>
      <dgm:spPr/>
    </dgm:pt>
    <dgm:pt modelId="{98D276E8-4240-4995-A470-0C36B7BBB0CB}" type="pres">
      <dgm:prSet presAssocID="{0D861AD6-BBE5-4162-8FCB-E1E9CB4AF2F3}" presName="horzFour" presStyleCnt="0"/>
      <dgm:spPr/>
    </dgm:pt>
    <dgm:pt modelId="{0CA94CC5-F059-463F-B0E7-9CCA0621BE7D}" type="pres">
      <dgm:prSet presAssocID="{1FED6551-7BFC-4ADE-9C13-C768D3F2748B}" presName="sibSpaceFour" presStyleCnt="0"/>
      <dgm:spPr/>
    </dgm:pt>
    <dgm:pt modelId="{155B40D8-AB89-4D57-8F7D-064068E4F982}" type="pres">
      <dgm:prSet presAssocID="{00392FC6-8397-46A3-8A82-80326399C8B7}" presName="vertFour" presStyleCnt="0">
        <dgm:presLayoutVars>
          <dgm:chPref val="3"/>
        </dgm:presLayoutVars>
      </dgm:prSet>
      <dgm:spPr/>
    </dgm:pt>
    <dgm:pt modelId="{7A87008D-1C11-4E21-B712-BED23BD14746}" type="pres">
      <dgm:prSet presAssocID="{00392FC6-8397-46A3-8A82-80326399C8B7}" presName="txFour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AB2D95-682D-49EB-AED4-33C1140DB145}" type="pres">
      <dgm:prSet presAssocID="{00392FC6-8397-46A3-8A82-80326399C8B7}" presName="horzFour" presStyleCnt="0"/>
      <dgm:spPr/>
    </dgm:pt>
    <dgm:pt modelId="{CC2E7F9F-B6D5-4B9A-AA93-5A1CFD2E573F}" type="pres">
      <dgm:prSet presAssocID="{F6EAF0DE-65A3-440B-A4C2-56E0DAC775CE}" presName="sibSpaceFour" presStyleCnt="0"/>
      <dgm:spPr/>
    </dgm:pt>
    <dgm:pt modelId="{D03085EE-A875-4726-809E-536322078EF0}" type="pres">
      <dgm:prSet presAssocID="{0EDA955B-C2FF-4ECE-AD7F-942F53E3787F}" presName="vertFour" presStyleCnt="0">
        <dgm:presLayoutVars>
          <dgm:chPref val="3"/>
        </dgm:presLayoutVars>
      </dgm:prSet>
      <dgm:spPr/>
    </dgm:pt>
    <dgm:pt modelId="{0DCF5133-2AE1-4E56-8188-D3FFDD085506}" type="pres">
      <dgm:prSet presAssocID="{0EDA955B-C2FF-4ECE-AD7F-942F53E3787F}" presName="txFour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1DAE23-0595-4980-8AD7-6B174727893A}" type="pres">
      <dgm:prSet presAssocID="{0EDA955B-C2FF-4ECE-AD7F-942F53E3787F}" presName="horzFour" presStyleCnt="0"/>
      <dgm:spPr/>
    </dgm:pt>
    <dgm:pt modelId="{F0D617D0-C56E-42C9-AE8E-F7724E3740D7}" type="pres">
      <dgm:prSet presAssocID="{8A1F92E8-3CBD-413C-BAB4-4275F96E15CE}" presName="sibSpaceFour" presStyleCnt="0"/>
      <dgm:spPr/>
    </dgm:pt>
    <dgm:pt modelId="{64C6B4DC-7F0C-4082-A116-CB7D5C3C1050}" type="pres">
      <dgm:prSet presAssocID="{4E5BA124-6BA4-4CEE-A03E-BAC74A600230}" presName="vertFour" presStyleCnt="0">
        <dgm:presLayoutVars>
          <dgm:chPref val="3"/>
        </dgm:presLayoutVars>
      </dgm:prSet>
      <dgm:spPr/>
    </dgm:pt>
    <dgm:pt modelId="{54FB40CC-3B7A-4AD9-9576-13CDE43A50FA}" type="pres">
      <dgm:prSet presAssocID="{4E5BA124-6BA4-4CEE-A03E-BAC74A600230}" presName="txFour" presStyleLbl="node4" presStyleIdx="3" presStyleCnt="9">
        <dgm:presLayoutVars>
          <dgm:chPref val="3"/>
        </dgm:presLayoutVars>
      </dgm:prSet>
      <dgm:spPr/>
    </dgm:pt>
    <dgm:pt modelId="{59B268D7-A2B5-4689-95D1-4F9C83AD430E}" type="pres">
      <dgm:prSet presAssocID="{4E5BA124-6BA4-4CEE-A03E-BAC74A600230}" presName="horzFour" presStyleCnt="0"/>
      <dgm:spPr/>
    </dgm:pt>
    <dgm:pt modelId="{F959D7CC-5E8A-4DCC-AEFF-85A0ED6D2221}" type="pres">
      <dgm:prSet presAssocID="{6FA19967-AEB6-42C3-B112-3C706D01161B}" presName="sibSpaceFour" presStyleCnt="0"/>
      <dgm:spPr/>
    </dgm:pt>
    <dgm:pt modelId="{F8CD0365-0F25-4A3A-8CEB-DD5F6545FEB7}" type="pres">
      <dgm:prSet presAssocID="{2FC3B074-ECC3-4A04-8998-2B68DE1DA581}" presName="vertFour" presStyleCnt="0">
        <dgm:presLayoutVars>
          <dgm:chPref val="3"/>
        </dgm:presLayoutVars>
      </dgm:prSet>
      <dgm:spPr/>
    </dgm:pt>
    <dgm:pt modelId="{A33A0BB6-CDE7-4814-9A98-18C654B18BF6}" type="pres">
      <dgm:prSet presAssocID="{2FC3B074-ECC3-4A04-8998-2B68DE1DA581}" presName="txFour" presStyleLbl="node4" presStyleIdx="4" presStyleCnt="9">
        <dgm:presLayoutVars>
          <dgm:chPref val="3"/>
        </dgm:presLayoutVars>
      </dgm:prSet>
      <dgm:spPr/>
    </dgm:pt>
    <dgm:pt modelId="{6D7A1776-41BC-42B1-8F27-79F0F9C9408D}" type="pres">
      <dgm:prSet presAssocID="{2FC3B074-ECC3-4A04-8998-2B68DE1DA581}" presName="horzFour" presStyleCnt="0"/>
      <dgm:spPr/>
    </dgm:pt>
    <dgm:pt modelId="{776C9D17-28C0-468C-AF9E-65C027CE17F8}" type="pres">
      <dgm:prSet presAssocID="{6FAF4D37-C95C-4475-808A-36C82AE5EF89}" presName="sibSpaceTwo" presStyleCnt="0"/>
      <dgm:spPr/>
    </dgm:pt>
    <dgm:pt modelId="{AC9DB61D-A150-4EDD-BBBE-B439DC901D03}" type="pres">
      <dgm:prSet presAssocID="{DB7AB663-D679-45D7-8F60-D133571257E4}" presName="vertTwo" presStyleCnt="0"/>
      <dgm:spPr/>
    </dgm:pt>
    <dgm:pt modelId="{2E6EB7CC-D33E-46BC-8143-176B76FA92A7}" type="pres">
      <dgm:prSet presAssocID="{DB7AB663-D679-45D7-8F60-D133571257E4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A89493-7C99-476A-B75B-123D4971391E}" type="pres">
      <dgm:prSet presAssocID="{DB7AB663-D679-45D7-8F60-D133571257E4}" presName="parTransTwo" presStyleCnt="0"/>
      <dgm:spPr/>
    </dgm:pt>
    <dgm:pt modelId="{36F7036C-32B1-420F-99A0-C012D7E90129}" type="pres">
      <dgm:prSet presAssocID="{DB7AB663-D679-45D7-8F60-D133571257E4}" presName="horzTwo" presStyleCnt="0"/>
      <dgm:spPr/>
    </dgm:pt>
    <dgm:pt modelId="{068D29B3-29BB-4EEB-9DDF-1EEC069F1F91}" type="pres">
      <dgm:prSet presAssocID="{D2E36AA0-CCD7-489E-A723-679DDADED27E}" presName="vertThree" presStyleCnt="0"/>
      <dgm:spPr/>
    </dgm:pt>
    <dgm:pt modelId="{A8978EFB-4329-4929-928F-432279953E5C}" type="pres">
      <dgm:prSet presAssocID="{D2E36AA0-CCD7-489E-A723-679DDADED27E}" presName="txThree" presStyleLbl="node3" presStyleIdx="1" presStyleCnt="3">
        <dgm:presLayoutVars>
          <dgm:chPref val="3"/>
        </dgm:presLayoutVars>
      </dgm:prSet>
      <dgm:spPr/>
    </dgm:pt>
    <dgm:pt modelId="{478D66BF-A3F8-4AFE-B90F-A94821F87852}" type="pres">
      <dgm:prSet presAssocID="{D2E36AA0-CCD7-489E-A723-679DDADED27E}" presName="parTransThree" presStyleCnt="0"/>
      <dgm:spPr/>
    </dgm:pt>
    <dgm:pt modelId="{3BF2D24D-710D-46C7-A19F-C6B99E34D1D3}" type="pres">
      <dgm:prSet presAssocID="{D2E36AA0-CCD7-489E-A723-679DDADED27E}" presName="horzThree" presStyleCnt="0"/>
      <dgm:spPr/>
    </dgm:pt>
    <dgm:pt modelId="{54E97B50-8458-4DF3-91BB-A624F9E55EFD}" type="pres">
      <dgm:prSet presAssocID="{BF2C0D79-094E-4468-B216-DD8E2848BC8A}" presName="vertFour" presStyleCnt="0">
        <dgm:presLayoutVars>
          <dgm:chPref val="3"/>
        </dgm:presLayoutVars>
      </dgm:prSet>
      <dgm:spPr/>
    </dgm:pt>
    <dgm:pt modelId="{72DFC542-618B-4ED6-97C5-A2980F339CB8}" type="pres">
      <dgm:prSet presAssocID="{BF2C0D79-094E-4468-B216-DD8E2848BC8A}" presName="txFour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BA8B02-3991-4A9D-A761-908BC2C051B5}" type="pres">
      <dgm:prSet presAssocID="{BF2C0D79-094E-4468-B216-DD8E2848BC8A}" presName="horzFour" presStyleCnt="0"/>
      <dgm:spPr/>
    </dgm:pt>
    <dgm:pt modelId="{D79A15C5-1B8C-4621-9F4A-52F88A15CCF8}" type="pres">
      <dgm:prSet presAssocID="{724D9385-5670-46E0-8893-C7583D5229B9}" presName="sibSpaceFour" presStyleCnt="0"/>
      <dgm:spPr/>
    </dgm:pt>
    <dgm:pt modelId="{D37EECD5-530E-4A22-9E69-8973FF281473}" type="pres">
      <dgm:prSet presAssocID="{30E226E3-3DD9-4D8F-9D6E-E6B54F498E06}" presName="vertFour" presStyleCnt="0">
        <dgm:presLayoutVars>
          <dgm:chPref val="3"/>
        </dgm:presLayoutVars>
      </dgm:prSet>
      <dgm:spPr/>
    </dgm:pt>
    <dgm:pt modelId="{B0179F3D-40F1-4A4C-A8C4-4D5983F92D14}" type="pres">
      <dgm:prSet presAssocID="{30E226E3-3DD9-4D8F-9D6E-E6B54F498E06}" presName="txFour" presStyleLbl="node4" presStyleIdx="6" presStyleCnt="9">
        <dgm:presLayoutVars>
          <dgm:chPref val="3"/>
        </dgm:presLayoutVars>
      </dgm:prSet>
      <dgm:spPr/>
    </dgm:pt>
    <dgm:pt modelId="{86CCF945-4D7B-4CAF-9671-8B7144256206}" type="pres">
      <dgm:prSet presAssocID="{30E226E3-3DD9-4D8F-9D6E-E6B54F498E06}" presName="horzFour" presStyleCnt="0"/>
      <dgm:spPr/>
    </dgm:pt>
    <dgm:pt modelId="{C3A43B72-FB4B-40BC-8335-C0E0C863D814}" type="pres">
      <dgm:prSet presAssocID="{FBFDF187-B74D-47BE-88B1-49FF89718017}" presName="sibSpaceThree" presStyleCnt="0"/>
      <dgm:spPr/>
    </dgm:pt>
    <dgm:pt modelId="{AEE11971-AFF0-4E82-893E-06F377E3AFF2}" type="pres">
      <dgm:prSet presAssocID="{60ADC7FC-DEE3-4FCD-B692-0C54DBF1A5CB}" presName="vertThree" presStyleCnt="0"/>
      <dgm:spPr/>
    </dgm:pt>
    <dgm:pt modelId="{59C4A7B6-2813-4A4C-B922-27914F5B16B7}" type="pres">
      <dgm:prSet presAssocID="{60ADC7FC-DEE3-4FCD-B692-0C54DBF1A5CB}" presName="txThree" presStyleLbl="node3" presStyleIdx="2" presStyleCnt="3">
        <dgm:presLayoutVars>
          <dgm:chPref val="3"/>
        </dgm:presLayoutVars>
      </dgm:prSet>
      <dgm:spPr/>
    </dgm:pt>
    <dgm:pt modelId="{2526BE8E-AF37-4A9D-BF3C-30FA5BD3C11C}" type="pres">
      <dgm:prSet presAssocID="{60ADC7FC-DEE3-4FCD-B692-0C54DBF1A5CB}" presName="parTransThree" presStyleCnt="0"/>
      <dgm:spPr/>
    </dgm:pt>
    <dgm:pt modelId="{2551028F-DFD4-469B-8C63-BF153C5AE3AE}" type="pres">
      <dgm:prSet presAssocID="{60ADC7FC-DEE3-4FCD-B692-0C54DBF1A5CB}" presName="horzThree" presStyleCnt="0"/>
      <dgm:spPr/>
    </dgm:pt>
    <dgm:pt modelId="{D69EF0FD-126F-40C6-9EFF-52A5EE13C3A9}" type="pres">
      <dgm:prSet presAssocID="{A817AE4B-BB8E-427A-BD80-ED14CD6A17CF}" presName="vertFour" presStyleCnt="0">
        <dgm:presLayoutVars>
          <dgm:chPref val="3"/>
        </dgm:presLayoutVars>
      </dgm:prSet>
      <dgm:spPr/>
    </dgm:pt>
    <dgm:pt modelId="{290B4643-DE24-431A-9E13-C53837C7DC03}" type="pres">
      <dgm:prSet presAssocID="{A817AE4B-BB8E-427A-BD80-ED14CD6A17CF}" presName="txFour" presStyleLbl="node4" presStyleIdx="7" presStyleCnt="9">
        <dgm:presLayoutVars>
          <dgm:chPref val="3"/>
        </dgm:presLayoutVars>
      </dgm:prSet>
      <dgm:spPr/>
    </dgm:pt>
    <dgm:pt modelId="{D5DA49EF-D268-490E-84AA-2F72F0762B18}" type="pres">
      <dgm:prSet presAssocID="{A817AE4B-BB8E-427A-BD80-ED14CD6A17CF}" presName="horzFour" presStyleCnt="0"/>
      <dgm:spPr/>
    </dgm:pt>
    <dgm:pt modelId="{6A52AE41-CDAD-42E2-B054-B75B4F17493E}" type="pres">
      <dgm:prSet presAssocID="{40F7855F-FDD4-40DB-9D84-D5A49DC21150}" presName="sibSpaceFour" presStyleCnt="0"/>
      <dgm:spPr/>
    </dgm:pt>
    <dgm:pt modelId="{167A1F3E-83C4-42F2-8952-65559FB36F59}" type="pres">
      <dgm:prSet presAssocID="{8B334013-E726-48D3-B8FF-2FA53BCC6EC3}" presName="vertFour" presStyleCnt="0">
        <dgm:presLayoutVars>
          <dgm:chPref val="3"/>
        </dgm:presLayoutVars>
      </dgm:prSet>
      <dgm:spPr/>
    </dgm:pt>
    <dgm:pt modelId="{CC89D53E-0642-49C0-9FB8-69940F086EBC}" type="pres">
      <dgm:prSet presAssocID="{8B334013-E726-48D3-B8FF-2FA53BCC6EC3}" presName="txFour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6B99F0-68E1-44F2-8193-636E20BAE4D5}" type="pres">
      <dgm:prSet presAssocID="{8B334013-E726-48D3-B8FF-2FA53BCC6EC3}" presName="horzFour" presStyleCnt="0"/>
      <dgm:spPr/>
    </dgm:pt>
  </dgm:ptLst>
  <dgm:cxnLst>
    <dgm:cxn modelId="{E68E045A-1BE0-4AE7-B12E-FA72E7EEEF8A}" type="presOf" srcId="{5F81A4BA-CED7-4200-A8A1-655B1E8151C0}" destId="{0C45EDB0-33C5-4D89-BBE8-BE3B64697F0D}" srcOrd="0" destOrd="0" presId="urn:microsoft.com/office/officeart/2005/8/layout/hierarchy4"/>
    <dgm:cxn modelId="{9F347094-E5D7-4616-997D-2039F27F954F}" srcId="{660411E8-CDE0-4E4D-85AB-E325E5E99723}" destId="{0D861AD6-BBE5-4162-8FCB-E1E9CB4AF2F3}" srcOrd="0" destOrd="0" parTransId="{BAB11FDB-D863-4763-A11F-43DA0F02FE02}" sibTransId="{1FED6551-7BFC-4ADE-9C13-C768D3F2748B}"/>
    <dgm:cxn modelId="{03D035D2-510F-42DA-AED3-D5590AFED184}" srcId="{D68A6FF0-1630-4FDF-983C-326FCA24AD90}" destId="{728D865A-304F-434A-8B31-BA66F21D4E8A}" srcOrd="0" destOrd="0" parTransId="{7FC932B4-CDE8-444D-9DA1-E69F2C5312B6}" sibTransId="{6FAF4D37-C95C-4475-808A-36C82AE5EF89}"/>
    <dgm:cxn modelId="{D320CD2B-BF8E-4645-97AC-F7170C811231}" srcId="{660411E8-CDE0-4E4D-85AB-E325E5E99723}" destId="{2FC3B074-ECC3-4A04-8998-2B68DE1DA581}" srcOrd="4" destOrd="0" parTransId="{02D6FA8F-AD19-4DD8-8A39-3AC736766F7E}" sibTransId="{745FE8E3-3A56-4DCA-98EE-4E65F2389FC7}"/>
    <dgm:cxn modelId="{4831F03F-783A-42D5-9664-578BBE128A8A}" type="presOf" srcId="{0EDA955B-C2FF-4ECE-AD7F-942F53E3787F}" destId="{0DCF5133-2AE1-4E56-8188-D3FFDD085506}" srcOrd="0" destOrd="0" presId="urn:microsoft.com/office/officeart/2005/8/layout/hierarchy4"/>
    <dgm:cxn modelId="{D15CB680-D23B-4716-9EB7-DC68F9E17EFD}" type="presOf" srcId="{BF2C0D79-094E-4468-B216-DD8E2848BC8A}" destId="{72DFC542-618B-4ED6-97C5-A2980F339CB8}" srcOrd="0" destOrd="0" presId="urn:microsoft.com/office/officeart/2005/8/layout/hierarchy4"/>
    <dgm:cxn modelId="{C5BE799B-8ACB-486C-8067-B2E7E04667C8}" srcId="{D68A6FF0-1630-4FDF-983C-326FCA24AD90}" destId="{DB7AB663-D679-45D7-8F60-D133571257E4}" srcOrd="1" destOrd="0" parTransId="{9C3C0586-6041-49A0-AC26-2C2C4D950FD5}" sibTransId="{8D1A320D-AE3F-4242-9767-C58B46353CEE}"/>
    <dgm:cxn modelId="{9E5FDED9-5EFB-4CA9-A6DA-53757740060A}" srcId="{660411E8-CDE0-4E4D-85AB-E325E5E99723}" destId="{00392FC6-8397-46A3-8A82-80326399C8B7}" srcOrd="1" destOrd="0" parTransId="{1B1664F4-FCD4-4F80-9610-3CF751559288}" sibTransId="{F6EAF0DE-65A3-440B-A4C2-56E0DAC775CE}"/>
    <dgm:cxn modelId="{8C87B21E-B770-4B6F-8788-C832F7580956}" srcId="{DB7AB663-D679-45D7-8F60-D133571257E4}" destId="{60ADC7FC-DEE3-4FCD-B692-0C54DBF1A5CB}" srcOrd="1" destOrd="0" parTransId="{34CADF3E-E12C-478F-B1A6-CB8A276FC1BF}" sibTransId="{4488451D-2332-47F4-9CA4-EA5488C12409}"/>
    <dgm:cxn modelId="{CAF83C15-B1C9-4556-B825-9483A5CEE8F0}" type="presOf" srcId="{8B334013-E726-48D3-B8FF-2FA53BCC6EC3}" destId="{CC89D53E-0642-49C0-9FB8-69940F086EBC}" srcOrd="0" destOrd="0" presId="urn:microsoft.com/office/officeart/2005/8/layout/hierarchy4"/>
    <dgm:cxn modelId="{FD6CBC75-BB1B-4C39-A50F-20D387816181}" type="presOf" srcId="{728D865A-304F-434A-8B31-BA66F21D4E8A}" destId="{217407A3-8F2A-4722-A499-4E187DCF5AF8}" srcOrd="0" destOrd="0" presId="urn:microsoft.com/office/officeart/2005/8/layout/hierarchy4"/>
    <dgm:cxn modelId="{0329B3D6-EF53-4E28-A734-45FC3F35BDD4}" type="presOf" srcId="{60ADC7FC-DEE3-4FCD-B692-0C54DBF1A5CB}" destId="{59C4A7B6-2813-4A4C-B922-27914F5B16B7}" srcOrd="0" destOrd="0" presId="urn:microsoft.com/office/officeart/2005/8/layout/hierarchy4"/>
    <dgm:cxn modelId="{ACE81B91-D354-4D60-A3FF-B707CEA86B5A}" type="presOf" srcId="{00392FC6-8397-46A3-8A82-80326399C8B7}" destId="{7A87008D-1C11-4E21-B712-BED23BD14746}" srcOrd="0" destOrd="0" presId="urn:microsoft.com/office/officeart/2005/8/layout/hierarchy4"/>
    <dgm:cxn modelId="{D11B2F00-76BF-462C-BB79-D84EFDD45144}" srcId="{5F81A4BA-CED7-4200-A8A1-655B1E8151C0}" destId="{D68A6FF0-1630-4FDF-983C-326FCA24AD90}" srcOrd="0" destOrd="0" parTransId="{503F7E77-14B6-4214-8646-756235F2C9D5}" sibTransId="{230D80DD-D121-45DE-A9CC-44090BE4AAB1}"/>
    <dgm:cxn modelId="{281308BB-56A6-41C5-AD9F-036130C96544}" srcId="{60ADC7FC-DEE3-4FCD-B692-0C54DBF1A5CB}" destId="{8B334013-E726-48D3-B8FF-2FA53BCC6EC3}" srcOrd="1" destOrd="0" parTransId="{176D2A61-817B-4867-80B8-64F579E28B6A}" sibTransId="{B3C346AB-018B-4784-8CE3-3BE41D9804FD}"/>
    <dgm:cxn modelId="{12FE8968-D3DD-4BB0-B9F5-AAFA95DACD9C}" srcId="{DB7AB663-D679-45D7-8F60-D133571257E4}" destId="{D2E36AA0-CCD7-489E-A723-679DDADED27E}" srcOrd="0" destOrd="0" parTransId="{BBAFFD4F-788F-4B16-9DAD-229659FA41D5}" sibTransId="{FBFDF187-B74D-47BE-88B1-49FF89718017}"/>
    <dgm:cxn modelId="{43483E52-6F7F-465C-AE56-B8EE78FCB198}" type="presOf" srcId="{DB7AB663-D679-45D7-8F60-D133571257E4}" destId="{2E6EB7CC-D33E-46BC-8143-176B76FA92A7}" srcOrd="0" destOrd="0" presId="urn:microsoft.com/office/officeart/2005/8/layout/hierarchy4"/>
    <dgm:cxn modelId="{878C8E92-E914-45C1-A017-36264114AD57}" srcId="{60ADC7FC-DEE3-4FCD-B692-0C54DBF1A5CB}" destId="{A817AE4B-BB8E-427A-BD80-ED14CD6A17CF}" srcOrd="0" destOrd="0" parTransId="{9E5C28C9-5B58-497D-ADBA-A311D526FCC3}" sibTransId="{40F7855F-FDD4-40DB-9D84-D5A49DC21150}"/>
    <dgm:cxn modelId="{843DF110-37C3-4298-8E2D-D829EF11D5F1}" srcId="{728D865A-304F-434A-8B31-BA66F21D4E8A}" destId="{660411E8-CDE0-4E4D-85AB-E325E5E99723}" srcOrd="0" destOrd="0" parTransId="{6BC2EEE1-9930-4D7D-BF87-39877F52936D}" sibTransId="{289C685E-D2A9-4DFD-B582-DC0B04A65E25}"/>
    <dgm:cxn modelId="{04865613-D03D-44D0-85BF-F91F1CDC95F4}" type="presOf" srcId="{4E5BA124-6BA4-4CEE-A03E-BAC74A600230}" destId="{54FB40CC-3B7A-4AD9-9576-13CDE43A50FA}" srcOrd="0" destOrd="0" presId="urn:microsoft.com/office/officeart/2005/8/layout/hierarchy4"/>
    <dgm:cxn modelId="{BDCBA684-FFBE-4FDE-97A1-504B930FA92A}" type="presOf" srcId="{D68A6FF0-1630-4FDF-983C-326FCA24AD90}" destId="{1F54E7BA-3027-4EB6-9EFE-5130F3E5AF9F}" srcOrd="0" destOrd="0" presId="urn:microsoft.com/office/officeart/2005/8/layout/hierarchy4"/>
    <dgm:cxn modelId="{DD9FA8B3-541B-4B56-BA98-01D78A5132E1}" srcId="{D2E36AA0-CCD7-489E-A723-679DDADED27E}" destId="{30E226E3-3DD9-4D8F-9D6E-E6B54F498E06}" srcOrd="1" destOrd="0" parTransId="{903180CC-7D0D-4CD7-9F3E-EB7ACC3606BB}" sibTransId="{C6145CF7-B5AE-44EF-99E7-23947CA6F820}"/>
    <dgm:cxn modelId="{E9FC6D4D-E94E-42C6-B00E-6E154E4A5A12}" type="presOf" srcId="{A817AE4B-BB8E-427A-BD80-ED14CD6A17CF}" destId="{290B4643-DE24-431A-9E13-C53837C7DC03}" srcOrd="0" destOrd="0" presId="urn:microsoft.com/office/officeart/2005/8/layout/hierarchy4"/>
    <dgm:cxn modelId="{1A2A319C-2BDA-4891-9DA8-AF4B0987FC1C}" type="presOf" srcId="{30E226E3-3DD9-4D8F-9D6E-E6B54F498E06}" destId="{B0179F3D-40F1-4A4C-A8C4-4D5983F92D14}" srcOrd="0" destOrd="0" presId="urn:microsoft.com/office/officeart/2005/8/layout/hierarchy4"/>
    <dgm:cxn modelId="{E5A13392-24B2-405C-9693-1BACD31E67FF}" srcId="{660411E8-CDE0-4E4D-85AB-E325E5E99723}" destId="{4E5BA124-6BA4-4CEE-A03E-BAC74A600230}" srcOrd="3" destOrd="0" parTransId="{407A5EB5-B95B-48AF-8041-69D2CCAF1F45}" sibTransId="{6FA19967-AEB6-42C3-B112-3C706D01161B}"/>
    <dgm:cxn modelId="{ABF96CE2-9C4D-4E5C-824D-B494C9E23733}" type="presOf" srcId="{2FC3B074-ECC3-4A04-8998-2B68DE1DA581}" destId="{A33A0BB6-CDE7-4814-9A98-18C654B18BF6}" srcOrd="0" destOrd="0" presId="urn:microsoft.com/office/officeart/2005/8/layout/hierarchy4"/>
    <dgm:cxn modelId="{0B30042D-7CC2-4702-849B-8D1666E1E3B4}" srcId="{660411E8-CDE0-4E4D-85AB-E325E5E99723}" destId="{0EDA955B-C2FF-4ECE-AD7F-942F53E3787F}" srcOrd="2" destOrd="0" parTransId="{0C6DAADB-8806-4C75-8DA9-953C47C483E9}" sibTransId="{8A1F92E8-3CBD-413C-BAB4-4275F96E15CE}"/>
    <dgm:cxn modelId="{C98ECD4F-D87A-4CF8-924C-0B253AA8AA6E}" type="presOf" srcId="{D2E36AA0-CCD7-489E-A723-679DDADED27E}" destId="{A8978EFB-4329-4929-928F-432279953E5C}" srcOrd="0" destOrd="0" presId="urn:microsoft.com/office/officeart/2005/8/layout/hierarchy4"/>
    <dgm:cxn modelId="{F527F938-5074-40C0-AA89-C2791DA368E5}" srcId="{D2E36AA0-CCD7-489E-A723-679DDADED27E}" destId="{BF2C0D79-094E-4468-B216-DD8E2848BC8A}" srcOrd="0" destOrd="0" parTransId="{BA092B84-CCE1-449C-9BA9-AE17F210319E}" sibTransId="{724D9385-5670-46E0-8893-C7583D5229B9}"/>
    <dgm:cxn modelId="{D883C4A6-4A32-442A-BE9B-7F9DC2B77FED}" type="presOf" srcId="{660411E8-CDE0-4E4D-85AB-E325E5E99723}" destId="{4E72D4AB-FC21-4ED3-B501-A7CFB7B3BA57}" srcOrd="0" destOrd="0" presId="urn:microsoft.com/office/officeart/2005/8/layout/hierarchy4"/>
    <dgm:cxn modelId="{234D1638-E290-42CE-8AA3-02A2DF5B310B}" type="presOf" srcId="{0D861AD6-BBE5-4162-8FCB-E1E9CB4AF2F3}" destId="{3567E941-66FC-4BDB-930A-EC84D6B2F98B}" srcOrd="0" destOrd="0" presId="urn:microsoft.com/office/officeart/2005/8/layout/hierarchy4"/>
    <dgm:cxn modelId="{62321D86-92D5-4A8B-83E1-CDEEB2A9112A}" type="presParOf" srcId="{0C45EDB0-33C5-4D89-BBE8-BE3B64697F0D}" destId="{1B8BAF58-D09A-4E81-990C-66E2B4855DC3}" srcOrd="0" destOrd="0" presId="urn:microsoft.com/office/officeart/2005/8/layout/hierarchy4"/>
    <dgm:cxn modelId="{93480224-CA5F-49D8-9125-0129819FC62A}" type="presParOf" srcId="{1B8BAF58-D09A-4E81-990C-66E2B4855DC3}" destId="{1F54E7BA-3027-4EB6-9EFE-5130F3E5AF9F}" srcOrd="0" destOrd="0" presId="urn:microsoft.com/office/officeart/2005/8/layout/hierarchy4"/>
    <dgm:cxn modelId="{1E2F5770-3C04-49EB-8139-2FA7309B1FCE}" type="presParOf" srcId="{1B8BAF58-D09A-4E81-990C-66E2B4855DC3}" destId="{086C6C6B-E33F-4855-836C-FB93B611D5B7}" srcOrd="1" destOrd="0" presId="urn:microsoft.com/office/officeart/2005/8/layout/hierarchy4"/>
    <dgm:cxn modelId="{277A55CE-7B65-44AD-A83D-676B24457C6A}" type="presParOf" srcId="{1B8BAF58-D09A-4E81-990C-66E2B4855DC3}" destId="{337FD5D2-A1D8-4A6C-9C1B-F30B5E0D14DC}" srcOrd="2" destOrd="0" presId="urn:microsoft.com/office/officeart/2005/8/layout/hierarchy4"/>
    <dgm:cxn modelId="{DD0068C0-2DE2-4F7C-84FE-48E06134612A}" type="presParOf" srcId="{337FD5D2-A1D8-4A6C-9C1B-F30B5E0D14DC}" destId="{CC234780-FE7C-4E23-9F29-5586B60BEBAE}" srcOrd="0" destOrd="0" presId="urn:microsoft.com/office/officeart/2005/8/layout/hierarchy4"/>
    <dgm:cxn modelId="{A63DC052-36C1-4128-8D16-E8233F9FC727}" type="presParOf" srcId="{CC234780-FE7C-4E23-9F29-5586B60BEBAE}" destId="{217407A3-8F2A-4722-A499-4E187DCF5AF8}" srcOrd="0" destOrd="0" presId="urn:microsoft.com/office/officeart/2005/8/layout/hierarchy4"/>
    <dgm:cxn modelId="{A9097DC9-5F33-4B2C-82E0-B790623208CE}" type="presParOf" srcId="{CC234780-FE7C-4E23-9F29-5586B60BEBAE}" destId="{17BF3007-176A-4532-8A6E-B485374CC1B5}" srcOrd="1" destOrd="0" presId="urn:microsoft.com/office/officeart/2005/8/layout/hierarchy4"/>
    <dgm:cxn modelId="{7EC71F51-CC84-4206-981E-3420E2ED1F1C}" type="presParOf" srcId="{CC234780-FE7C-4E23-9F29-5586B60BEBAE}" destId="{9BF04627-16ED-4932-8C9C-EAE244272064}" srcOrd="2" destOrd="0" presId="urn:microsoft.com/office/officeart/2005/8/layout/hierarchy4"/>
    <dgm:cxn modelId="{EBB2C63F-691D-43CF-9D2B-D47B35659503}" type="presParOf" srcId="{9BF04627-16ED-4932-8C9C-EAE244272064}" destId="{07906E37-4F8F-41F8-B97B-9A261B481C35}" srcOrd="0" destOrd="0" presId="urn:microsoft.com/office/officeart/2005/8/layout/hierarchy4"/>
    <dgm:cxn modelId="{29DDFA2D-5A38-49DC-9D0B-859850B6C1DD}" type="presParOf" srcId="{07906E37-4F8F-41F8-B97B-9A261B481C35}" destId="{4E72D4AB-FC21-4ED3-B501-A7CFB7B3BA57}" srcOrd="0" destOrd="0" presId="urn:microsoft.com/office/officeart/2005/8/layout/hierarchy4"/>
    <dgm:cxn modelId="{998E8A11-0793-412A-BEDD-89E4DE952ACA}" type="presParOf" srcId="{07906E37-4F8F-41F8-B97B-9A261B481C35}" destId="{7EEAE5B4-2088-41BA-A38A-BFF4DB81FA51}" srcOrd="1" destOrd="0" presId="urn:microsoft.com/office/officeart/2005/8/layout/hierarchy4"/>
    <dgm:cxn modelId="{DB988631-C6C2-4355-B42D-92DEA2A6B45E}" type="presParOf" srcId="{07906E37-4F8F-41F8-B97B-9A261B481C35}" destId="{5DEDD62E-AE8F-4716-A5D6-7CD414FE0591}" srcOrd="2" destOrd="0" presId="urn:microsoft.com/office/officeart/2005/8/layout/hierarchy4"/>
    <dgm:cxn modelId="{29BCA4CB-06AC-48A4-80B6-06EB10E6AF29}" type="presParOf" srcId="{5DEDD62E-AE8F-4716-A5D6-7CD414FE0591}" destId="{E20F8903-98B6-4090-933A-0BB20AD93765}" srcOrd="0" destOrd="0" presId="urn:microsoft.com/office/officeart/2005/8/layout/hierarchy4"/>
    <dgm:cxn modelId="{DE2E6644-9539-4674-8428-4E14911CE9AB}" type="presParOf" srcId="{E20F8903-98B6-4090-933A-0BB20AD93765}" destId="{3567E941-66FC-4BDB-930A-EC84D6B2F98B}" srcOrd="0" destOrd="0" presId="urn:microsoft.com/office/officeart/2005/8/layout/hierarchy4"/>
    <dgm:cxn modelId="{E48D1C9B-BADD-4756-BCB4-D9A741786FC5}" type="presParOf" srcId="{E20F8903-98B6-4090-933A-0BB20AD93765}" destId="{98D276E8-4240-4995-A470-0C36B7BBB0CB}" srcOrd="1" destOrd="0" presId="urn:microsoft.com/office/officeart/2005/8/layout/hierarchy4"/>
    <dgm:cxn modelId="{173F683E-2399-4A19-B6AE-D4FD591C9921}" type="presParOf" srcId="{5DEDD62E-AE8F-4716-A5D6-7CD414FE0591}" destId="{0CA94CC5-F059-463F-B0E7-9CCA0621BE7D}" srcOrd="1" destOrd="0" presId="urn:microsoft.com/office/officeart/2005/8/layout/hierarchy4"/>
    <dgm:cxn modelId="{33413C6A-605C-431A-9D24-8E7639673116}" type="presParOf" srcId="{5DEDD62E-AE8F-4716-A5D6-7CD414FE0591}" destId="{155B40D8-AB89-4D57-8F7D-064068E4F982}" srcOrd="2" destOrd="0" presId="urn:microsoft.com/office/officeart/2005/8/layout/hierarchy4"/>
    <dgm:cxn modelId="{C9EAE645-84D0-49EA-AACF-99D44B014B15}" type="presParOf" srcId="{155B40D8-AB89-4D57-8F7D-064068E4F982}" destId="{7A87008D-1C11-4E21-B712-BED23BD14746}" srcOrd="0" destOrd="0" presId="urn:microsoft.com/office/officeart/2005/8/layout/hierarchy4"/>
    <dgm:cxn modelId="{2E9481A4-B66D-43A6-B6FF-91D6C300B78F}" type="presParOf" srcId="{155B40D8-AB89-4D57-8F7D-064068E4F982}" destId="{83AB2D95-682D-49EB-AED4-33C1140DB145}" srcOrd="1" destOrd="0" presId="urn:microsoft.com/office/officeart/2005/8/layout/hierarchy4"/>
    <dgm:cxn modelId="{A32959FE-B3B5-4C2D-BA1B-CA816A779E70}" type="presParOf" srcId="{5DEDD62E-AE8F-4716-A5D6-7CD414FE0591}" destId="{CC2E7F9F-B6D5-4B9A-AA93-5A1CFD2E573F}" srcOrd="3" destOrd="0" presId="urn:microsoft.com/office/officeart/2005/8/layout/hierarchy4"/>
    <dgm:cxn modelId="{CC1B253E-D85B-432E-B863-6E4203B18496}" type="presParOf" srcId="{5DEDD62E-AE8F-4716-A5D6-7CD414FE0591}" destId="{D03085EE-A875-4726-809E-536322078EF0}" srcOrd="4" destOrd="0" presId="urn:microsoft.com/office/officeart/2005/8/layout/hierarchy4"/>
    <dgm:cxn modelId="{5182F86B-2BF9-47E0-B996-FC5FB763C7FD}" type="presParOf" srcId="{D03085EE-A875-4726-809E-536322078EF0}" destId="{0DCF5133-2AE1-4E56-8188-D3FFDD085506}" srcOrd="0" destOrd="0" presId="urn:microsoft.com/office/officeart/2005/8/layout/hierarchy4"/>
    <dgm:cxn modelId="{405EB6CB-06E5-4AAA-BBB8-F974FD8E6654}" type="presParOf" srcId="{D03085EE-A875-4726-809E-536322078EF0}" destId="{F81DAE23-0595-4980-8AD7-6B174727893A}" srcOrd="1" destOrd="0" presId="urn:microsoft.com/office/officeart/2005/8/layout/hierarchy4"/>
    <dgm:cxn modelId="{A7A273A2-E1DF-4C89-AE9E-1B5D4FDC88DE}" type="presParOf" srcId="{5DEDD62E-AE8F-4716-A5D6-7CD414FE0591}" destId="{F0D617D0-C56E-42C9-AE8E-F7724E3740D7}" srcOrd="5" destOrd="0" presId="urn:microsoft.com/office/officeart/2005/8/layout/hierarchy4"/>
    <dgm:cxn modelId="{09E05362-6177-401F-B925-DB3662C7EAD4}" type="presParOf" srcId="{5DEDD62E-AE8F-4716-A5D6-7CD414FE0591}" destId="{64C6B4DC-7F0C-4082-A116-CB7D5C3C1050}" srcOrd="6" destOrd="0" presId="urn:microsoft.com/office/officeart/2005/8/layout/hierarchy4"/>
    <dgm:cxn modelId="{606FDCB3-58B5-4D0D-B755-07192AB54605}" type="presParOf" srcId="{64C6B4DC-7F0C-4082-A116-CB7D5C3C1050}" destId="{54FB40CC-3B7A-4AD9-9576-13CDE43A50FA}" srcOrd="0" destOrd="0" presId="urn:microsoft.com/office/officeart/2005/8/layout/hierarchy4"/>
    <dgm:cxn modelId="{FA461BBE-6636-45FF-87B7-5E440FBC040A}" type="presParOf" srcId="{64C6B4DC-7F0C-4082-A116-CB7D5C3C1050}" destId="{59B268D7-A2B5-4689-95D1-4F9C83AD430E}" srcOrd="1" destOrd="0" presId="urn:microsoft.com/office/officeart/2005/8/layout/hierarchy4"/>
    <dgm:cxn modelId="{BA237858-6D3F-4016-9C41-3EACA496184B}" type="presParOf" srcId="{5DEDD62E-AE8F-4716-A5D6-7CD414FE0591}" destId="{F959D7CC-5E8A-4DCC-AEFF-85A0ED6D2221}" srcOrd="7" destOrd="0" presId="urn:microsoft.com/office/officeart/2005/8/layout/hierarchy4"/>
    <dgm:cxn modelId="{51277C0A-DF99-45C4-8036-FB67E977669E}" type="presParOf" srcId="{5DEDD62E-AE8F-4716-A5D6-7CD414FE0591}" destId="{F8CD0365-0F25-4A3A-8CEB-DD5F6545FEB7}" srcOrd="8" destOrd="0" presId="urn:microsoft.com/office/officeart/2005/8/layout/hierarchy4"/>
    <dgm:cxn modelId="{AB051AB3-6627-42DD-9944-2FE55178F5C9}" type="presParOf" srcId="{F8CD0365-0F25-4A3A-8CEB-DD5F6545FEB7}" destId="{A33A0BB6-CDE7-4814-9A98-18C654B18BF6}" srcOrd="0" destOrd="0" presId="urn:microsoft.com/office/officeart/2005/8/layout/hierarchy4"/>
    <dgm:cxn modelId="{0A1BF1D4-2954-41DE-A35F-04C096EDE3C6}" type="presParOf" srcId="{F8CD0365-0F25-4A3A-8CEB-DD5F6545FEB7}" destId="{6D7A1776-41BC-42B1-8F27-79F0F9C9408D}" srcOrd="1" destOrd="0" presId="urn:microsoft.com/office/officeart/2005/8/layout/hierarchy4"/>
    <dgm:cxn modelId="{4923E90A-DE91-4D63-BA66-273ABCCA659F}" type="presParOf" srcId="{337FD5D2-A1D8-4A6C-9C1B-F30B5E0D14DC}" destId="{776C9D17-28C0-468C-AF9E-65C027CE17F8}" srcOrd="1" destOrd="0" presId="urn:microsoft.com/office/officeart/2005/8/layout/hierarchy4"/>
    <dgm:cxn modelId="{2B1BE311-EDC6-4AAC-B884-BFDFD1BF59B7}" type="presParOf" srcId="{337FD5D2-A1D8-4A6C-9C1B-F30B5E0D14DC}" destId="{AC9DB61D-A150-4EDD-BBBE-B439DC901D03}" srcOrd="2" destOrd="0" presId="urn:microsoft.com/office/officeart/2005/8/layout/hierarchy4"/>
    <dgm:cxn modelId="{206CD41A-E901-4F70-8370-FC06BAB0D70D}" type="presParOf" srcId="{AC9DB61D-A150-4EDD-BBBE-B439DC901D03}" destId="{2E6EB7CC-D33E-46BC-8143-176B76FA92A7}" srcOrd="0" destOrd="0" presId="urn:microsoft.com/office/officeart/2005/8/layout/hierarchy4"/>
    <dgm:cxn modelId="{8466AE09-03D8-48C7-ADD4-B121D99C309E}" type="presParOf" srcId="{AC9DB61D-A150-4EDD-BBBE-B439DC901D03}" destId="{9BA89493-7C99-476A-B75B-123D4971391E}" srcOrd="1" destOrd="0" presId="urn:microsoft.com/office/officeart/2005/8/layout/hierarchy4"/>
    <dgm:cxn modelId="{BC501C49-4346-4F82-9A31-8E33A117E288}" type="presParOf" srcId="{AC9DB61D-A150-4EDD-BBBE-B439DC901D03}" destId="{36F7036C-32B1-420F-99A0-C012D7E90129}" srcOrd="2" destOrd="0" presId="urn:microsoft.com/office/officeart/2005/8/layout/hierarchy4"/>
    <dgm:cxn modelId="{C5D8230D-70CE-43BE-BB09-4B8FD9A025DF}" type="presParOf" srcId="{36F7036C-32B1-420F-99A0-C012D7E90129}" destId="{068D29B3-29BB-4EEB-9DDF-1EEC069F1F91}" srcOrd="0" destOrd="0" presId="urn:microsoft.com/office/officeart/2005/8/layout/hierarchy4"/>
    <dgm:cxn modelId="{EB591360-6C6D-4D91-B612-03771A91023F}" type="presParOf" srcId="{068D29B3-29BB-4EEB-9DDF-1EEC069F1F91}" destId="{A8978EFB-4329-4929-928F-432279953E5C}" srcOrd="0" destOrd="0" presId="urn:microsoft.com/office/officeart/2005/8/layout/hierarchy4"/>
    <dgm:cxn modelId="{A6D462C8-C2E8-4010-8DF6-EB4564FF3A34}" type="presParOf" srcId="{068D29B3-29BB-4EEB-9DDF-1EEC069F1F91}" destId="{478D66BF-A3F8-4AFE-B90F-A94821F87852}" srcOrd="1" destOrd="0" presId="urn:microsoft.com/office/officeart/2005/8/layout/hierarchy4"/>
    <dgm:cxn modelId="{65E53C83-EB78-40B7-9A82-6158E3BE6EDB}" type="presParOf" srcId="{068D29B3-29BB-4EEB-9DDF-1EEC069F1F91}" destId="{3BF2D24D-710D-46C7-A19F-C6B99E34D1D3}" srcOrd="2" destOrd="0" presId="urn:microsoft.com/office/officeart/2005/8/layout/hierarchy4"/>
    <dgm:cxn modelId="{44E098CC-B09C-4486-8838-E5A4E4413912}" type="presParOf" srcId="{3BF2D24D-710D-46C7-A19F-C6B99E34D1D3}" destId="{54E97B50-8458-4DF3-91BB-A624F9E55EFD}" srcOrd="0" destOrd="0" presId="urn:microsoft.com/office/officeart/2005/8/layout/hierarchy4"/>
    <dgm:cxn modelId="{4D8EEFFD-F8FB-4DFB-9F27-564370BE90DE}" type="presParOf" srcId="{54E97B50-8458-4DF3-91BB-A624F9E55EFD}" destId="{72DFC542-618B-4ED6-97C5-A2980F339CB8}" srcOrd="0" destOrd="0" presId="urn:microsoft.com/office/officeart/2005/8/layout/hierarchy4"/>
    <dgm:cxn modelId="{CAC9E679-6D52-4FC4-A787-FFBBA8756621}" type="presParOf" srcId="{54E97B50-8458-4DF3-91BB-A624F9E55EFD}" destId="{7ABA8B02-3991-4A9D-A761-908BC2C051B5}" srcOrd="1" destOrd="0" presId="urn:microsoft.com/office/officeart/2005/8/layout/hierarchy4"/>
    <dgm:cxn modelId="{AA6F696A-12A4-4E36-BE82-DF602A9CF4F5}" type="presParOf" srcId="{3BF2D24D-710D-46C7-A19F-C6B99E34D1D3}" destId="{D79A15C5-1B8C-4621-9F4A-52F88A15CCF8}" srcOrd="1" destOrd="0" presId="urn:microsoft.com/office/officeart/2005/8/layout/hierarchy4"/>
    <dgm:cxn modelId="{F7E40A0E-5A7F-476D-A934-0A54C3E38F27}" type="presParOf" srcId="{3BF2D24D-710D-46C7-A19F-C6B99E34D1D3}" destId="{D37EECD5-530E-4A22-9E69-8973FF281473}" srcOrd="2" destOrd="0" presId="urn:microsoft.com/office/officeart/2005/8/layout/hierarchy4"/>
    <dgm:cxn modelId="{174D68BD-DD48-4C45-8BBD-F15B5E2CF870}" type="presParOf" srcId="{D37EECD5-530E-4A22-9E69-8973FF281473}" destId="{B0179F3D-40F1-4A4C-A8C4-4D5983F92D14}" srcOrd="0" destOrd="0" presId="urn:microsoft.com/office/officeart/2005/8/layout/hierarchy4"/>
    <dgm:cxn modelId="{FC22BB12-ABB2-4C30-95EE-8CDCA6A477BE}" type="presParOf" srcId="{D37EECD5-530E-4A22-9E69-8973FF281473}" destId="{86CCF945-4D7B-4CAF-9671-8B7144256206}" srcOrd="1" destOrd="0" presId="urn:microsoft.com/office/officeart/2005/8/layout/hierarchy4"/>
    <dgm:cxn modelId="{551771B1-3BDF-4675-9B1A-CED89D690F2A}" type="presParOf" srcId="{36F7036C-32B1-420F-99A0-C012D7E90129}" destId="{C3A43B72-FB4B-40BC-8335-C0E0C863D814}" srcOrd="1" destOrd="0" presId="urn:microsoft.com/office/officeart/2005/8/layout/hierarchy4"/>
    <dgm:cxn modelId="{F0CB07F4-7A57-4862-8263-7DDE9012C13B}" type="presParOf" srcId="{36F7036C-32B1-420F-99A0-C012D7E90129}" destId="{AEE11971-AFF0-4E82-893E-06F377E3AFF2}" srcOrd="2" destOrd="0" presId="urn:microsoft.com/office/officeart/2005/8/layout/hierarchy4"/>
    <dgm:cxn modelId="{A7CBAA19-48F3-40E3-9C92-1CFED16E27CA}" type="presParOf" srcId="{AEE11971-AFF0-4E82-893E-06F377E3AFF2}" destId="{59C4A7B6-2813-4A4C-B922-27914F5B16B7}" srcOrd="0" destOrd="0" presId="urn:microsoft.com/office/officeart/2005/8/layout/hierarchy4"/>
    <dgm:cxn modelId="{51D22306-0629-4795-B810-A9753E941203}" type="presParOf" srcId="{AEE11971-AFF0-4E82-893E-06F377E3AFF2}" destId="{2526BE8E-AF37-4A9D-BF3C-30FA5BD3C11C}" srcOrd="1" destOrd="0" presId="urn:microsoft.com/office/officeart/2005/8/layout/hierarchy4"/>
    <dgm:cxn modelId="{8B0E1797-80A0-4D5D-B39C-817544BF89C6}" type="presParOf" srcId="{AEE11971-AFF0-4E82-893E-06F377E3AFF2}" destId="{2551028F-DFD4-469B-8C63-BF153C5AE3AE}" srcOrd="2" destOrd="0" presId="urn:microsoft.com/office/officeart/2005/8/layout/hierarchy4"/>
    <dgm:cxn modelId="{24C1F387-9B1C-4BB7-A294-D055C43B16DE}" type="presParOf" srcId="{2551028F-DFD4-469B-8C63-BF153C5AE3AE}" destId="{D69EF0FD-126F-40C6-9EFF-52A5EE13C3A9}" srcOrd="0" destOrd="0" presId="urn:microsoft.com/office/officeart/2005/8/layout/hierarchy4"/>
    <dgm:cxn modelId="{03F2D475-9987-41CF-94D1-DA97B918174A}" type="presParOf" srcId="{D69EF0FD-126F-40C6-9EFF-52A5EE13C3A9}" destId="{290B4643-DE24-431A-9E13-C53837C7DC03}" srcOrd="0" destOrd="0" presId="urn:microsoft.com/office/officeart/2005/8/layout/hierarchy4"/>
    <dgm:cxn modelId="{3393F82F-41FE-4990-BADB-BDE5F424AA9E}" type="presParOf" srcId="{D69EF0FD-126F-40C6-9EFF-52A5EE13C3A9}" destId="{D5DA49EF-D268-490E-84AA-2F72F0762B18}" srcOrd="1" destOrd="0" presId="urn:microsoft.com/office/officeart/2005/8/layout/hierarchy4"/>
    <dgm:cxn modelId="{1A483BF5-14E7-4201-93A9-B0D1441E55A1}" type="presParOf" srcId="{2551028F-DFD4-469B-8C63-BF153C5AE3AE}" destId="{6A52AE41-CDAD-42E2-B054-B75B4F17493E}" srcOrd="1" destOrd="0" presId="urn:microsoft.com/office/officeart/2005/8/layout/hierarchy4"/>
    <dgm:cxn modelId="{A3621357-43D6-44C2-AB15-F0D858C02C6F}" type="presParOf" srcId="{2551028F-DFD4-469B-8C63-BF153C5AE3AE}" destId="{167A1F3E-83C4-42F2-8952-65559FB36F59}" srcOrd="2" destOrd="0" presId="urn:microsoft.com/office/officeart/2005/8/layout/hierarchy4"/>
    <dgm:cxn modelId="{17F1697F-2F0B-495D-A0FE-71BF61186B73}" type="presParOf" srcId="{167A1F3E-83C4-42F2-8952-65559FB36F59}" destId="{CC89D53E-0642-49C0-9FB8-69940F086EBC}" srcOrd="0" destOrd="0" presId="urn:microsoft.com/office/officeart/2005/8/layout/hierarchy4"/>
    <dgm:cxn modelId="{946F53FC-50AE-4233-BB56-3BC808E9D683}" type="presParOf" srcId="{167A1F3E-83C4-42F2-8952-65559FB36F59}" destId="{0B6B99F0-68E1-44F2-8193-636E20BAE4D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72D4E75-FC61-42A7-8CE0-8F62D1B68E5D}" type="doc">
      <dgm:prSet loTypeId="urn:microsoft.com/office/officeart/2005/8/layout/hProcess7" loCatId="process" qsTypeId="urn:microsoft.com/office/officeart/2005/8/quickstyle/simple4" qsCatId="simple" csTypeId="urn:microsoft.com/office/officeart/2005/8/colors/accent1_5" csCatId="accent1" phldr="1"/>
      <dgm:spPr/>
      <dgm:t>
        <a:bodyPr/>
        <a:lstStyle/>
        <a:p>
          <a:endParaRPr lang="es-ES"/>
        </a:p>
      </dgm:t>
    </dgm:pt>
    <dgm:pt modelId="{E3A3D380-E91B-41AA-88D3-6F3B9528563B}">
      <dgm:prSet phldrT="[Texto]" custT="1"/>
      <dgm:spPr/>
      <dgm:t>
        <a:bodyPr/>
        <a:lstStyle/>
        <a:p>
          <a:r>
            <a:rPr lang="es-ES" sz="900"/>
            <a:t>UPDATE SHELL</a:t>
          </a:r>
        </a:p>
      </dgm:t>
    </dgm:pt>
    <dgm:pt modelId="{8D03B411-478A-49A6-BD55-48F3AF92E8BE}" type="parTrans" cxnId="{BDF659CE-BEF4-4EBC-BB52-8C58C4C0F87C}">
      <dgm:prSet/>
      <dgm:spPr/>
      <dgm:t>
        <a:bodyPr/>
        <a:lstStyle/>
        <a:p>
          <a:endParaRPr lang="es-ES"/>
        </a:p>
      </dgm:t>
    </dgm:pt>
    <dgm:pt modelId="{13A1F683-2537-4B94-AA13-380FC998C44E}" type="sibTrans" cxnId="{BDF659CE-BEF4-4EBC-BB52-8C58C4C0F87C}">
      <dgm:prSet/>
      <dgm:spPr/>
      <dgm:t>
        <a:bodyPr/>
        <a:lstStyle/>
        <a:p>
          <a:endParaRPr lang="es-ES"/>
        </a:p>
      </dgm:t>
    </dgm:pt>
    <dgm:pt modelId="{69F578DC-6B60-4560-BF5A-B924C5B67DA8}">
      <dgm:prSet phldrT="[Texto]" custT="1"/>
      <dgm:spPr/>
      <dgm:t>
        <a:bodyPr/>
        <a:lstStyle/>
        <a:p>
          <a:r>
            <a:rPr lang="es-ES" sz="800"/>
            <a:t>TOMO UN CARACTER</a:t>
          </a:r>
        </a:p>
      </dgm:t>
    </dgm:pt>
    <dgm:pt modelId="{2A1A84D3-6FA2-4E41-88A8-62163DE07532}" type="parTrans" cxnId="{73FA5515-B6F3-42F1-A254-4781D9743E5A}">
      <dgm:prSet/>
      <dgm:spPr/>
      <dgm:t>
        <a:bodyPr/>
        <a:lstStyle/>
        <a:p>
          <a:endParaRPr lang="es-ES"/>
        </a:p>
      </dgm:t>
    </dgm:pt>
    <dgm:pt modelId="{44A4E4FF-3BF9-4F9E-B2D4-4E434EEBED9A}" type="sibTrans" cxnId="{73FA5515-B6F3-42F1-A254-4781D9743E5A}">
      <dgm:prSet/>
      <dgm:spPr/>
      <dgm:t>
        <a:bodyPr/>
        <a:lstStyle/>
        <a:p>
          <a:endParaRPr lang="es-ES"/>
        </a:p>
      </dgm:t>
    </dgm:pt>
    <dgm:pt modelId="{5E81B1A4-7052-4CEF-8F1D-EC29D3DF0EDF}">
      <dgm:prSet phldrT="[Texto]" custT="1"/>
      <dgm:spPr/>
      <dgm:t>
        <a:bodyPr/>
        <a:lstStyle/>
        <a:p>
          <a:r>
            <a:rPr lang="es-ES" sz="900"/>
            <a:t>SI PRESIONÉ EL ENTER</a:t>
          </a:r>
        </a:p>
      </dgm:t>
    </dgm:pt>
    <dgm:pt modelId="{A8384433-2B7B-4698-8515-25B0BE1F1D21}" type="parTrans" cxnId="{CD8E66C2-8F86-489F-94B4-CA40D499AA7D}">
      <dgm:prSet/>
      <dgm:spPr/>
      <dgm:t>
        <a:bodyPr/>
        <a:lstStyle/>
        <a:p>
          <a:endParaRPr lang="es-ES"/>
        </a:p>
      </dgm:t>
    </dgm:pt>
    <dgm:pt modelId="{6CC80CA2-9EB0-4030-9059-91D62A05D8C6}" type="sibTrans" cxnId="{CD8E66C2-8F86-489F-94B4-CA40D499AA7D}">
      <dgm:prSet/>
      <dgm:spPr/>
      <dgm:t>
        <a:bodyPr/>
        <a:lstStyle/>
        <a:p>
          <a:endParaRPr lang="es-ES"/>
        </a:p>
      </dgm:t>
    </dgm:pt>
    <dgm:pt modelId="{785718CC-972F-436D-BD51-2B6C31BCB0F1}">
      <dgm:prSet phldrT="[Texto]" custT="1"/>
      <dgm:spPr/>
      <dgm:t>
        <a:bodyPr/>
        <a:lstStyle/>
        <a:p>
          <a:r>
            <a:rPr lang="es-ES" sz="900"/>
            <a:t>Pregunto siempre si hay algo para leer </a:t>
          </a:r>
        </a:p>
      </dgm:t>
    </dgm:pt>
    <dgm:pt modelId="{64A8E78A-7428-4C71-929E-C07147FF6A9D}" type="parTrans" cxnId="{D7412074-0AAD-42F5-8067-89D5AE50D77D}">
      <dgm:prSet/>
      <dgm:spPr/>
      <dgm:t>
        <a:bodyPr/>
        <a:lstStyle/>
        <a:p>
          <a:endParaRPr lang="es-ES"/>
        </a:p>
      </dgm:t>
    </dgm:pt>
    <dgm:pt modelId="{97574061-CE1B-4948-B3AD-26F58EE41B4C}" type="sibTrans" cxnId="{D7412074-0AAD-42F5-8067-89D5AE50D77D}">
      <dgm:prSet/>
      <dgm:spPr/>
      <dgm:t>
        <a:bodyPr/>
        <a:lstStyle/>
        <a:p>
          <a:endParaRPr lang="es-ES"/>
        </a:p>
      </dgm:t>
    </dgm:pt>
    <dgm:pt modelId="{3C68AF2D-BDBC-4514-906A-7BBD02AFF988}">
      <dgm:prSet phldrT="[Texto]" custT="1"/>
      <dgm:spPr/>
      <dgm:t>
        <a:bodyPr/>
        <a:lstStyle/>
        <a:p>
          <a:r>
            <a:rPr lang="es-ES" sz="800"/>
            <a:t>Evalúo lo que tiene el caracter.</a:t>
          </a:r>
        </a:p>
        <a:p>
          <a:r>
            <a:rPr lang="es-ES" sz="800"/>
            <a:t>Puede ser </a:t>
          </a:r>
        </a:p>
        <a:p>
          <a:r>
            <a:rPr lang="es-ES" sz="800"/>
            <a:t>1- /n</a:t>
          </a:r>
        </a:p>
        <a:p>
          <a:r>
            <a:rPr lang="es-ES" sz="800"/>
            <a:t>2- /b</a:t>
          </a:r>
        </a:p>
        <a:p>
          <a:r>
            <a:rPr lang="es-ES" sz="800"/>
            <a:t>O también</a:t>
          </a:r>
        </a:p>
        <a:p>
          <a:r>
            <a:rPr lang="es-ES" sz="800"/>
            <a:t>3- Puedo tener el buffer lleno</a:t>
          </a:r>
        </a:p>
      </dgm:t>
    </dgm:pt>
    <dgm:pt modelId="{5D407B18-FD9E-4039-9489-ABC2C8F6FE87}" type="parTrans" cxnId="{2CEF8C9B-807F-4E74-BAD2-5392ECB73851}">
      <dgm:prSet/>
      <dgm:spPr/>
      <dgm:t>
        <a:bodyPr/>
        <a:lstStyle/>
        <a:p>
          <a:endParaRPr lang="es-ES"/>
        </a:p>
      </dgm:t>
    </dgm:pt>
    <dgm:pt modelId="{BA7F1980-176C-483F-B532-CF57D3C79355}" type="sibTrans" cxnId="{2CEF8C9B-807F-4E74-BAD2-5392ECB73851}">
      <dgm:prSet/>
      <dgm:spPr/>
      <dgm:t>
        <a:bodyPr/>
        <a:lstStyle/>
        <a:p>
          <a:endParaRPr lang="es-ES"/>
        </a:p>
      </dgm:t>
    </dgm:pt>
    <dgm:pt modelId="{5B170D68-AF46-42FB-A8D8-738F24E9B3DD}">
      <dgm:prSet phldrT="[Texto]" custT="1"/>
      <dgm:spPr/>
      <dgm:t>
        <a:bodyPr/>
        <a:lstStyle/>
        <a:p>
          <a:r>
            <a:rPr lang="es-ES" sz="900"/>
            <a:t>1- Limpiamos el buffer</a:t>
          </a:r>
        </a:p>
      </dgm:t>
    </dgm:pt>
    <dgm:pt modelId="{F880892B-98D7-4BE0-AFE5-8736A4CE74AC}" type="parTrans" cxnId="{94A82C35-DCB8-4EEE-AEE7-26547697FCC9}">
      <dgm:prSet/>
      <dgm:spPr/>
      <dgm:t>
        <a:bodyPr/>
        <a:lstStyle/>
        <a:p>
          <a:endParaRPr lang="es-ES"/>
        </a:p>
      </dgm:t>
    </dgm:pt>
    <dgm:pt modelId="{6484F6A9-8312-4F89-8027-DC7997E8CDAE}" type="sibTrans" cxnId="{94A82C35-DCB8-4EEE-AEE7-26547697FCC9}">
      <dgm:prSet/>
      <dgm:spPr/>
      <dgm:t>
        <a:bodyPr/>
        <a:lstStyle/>
        <a:p>
          <a:endParaRPr lang="es-ES"/>
        </a:p>
      </dgm:t>
    </dgm:pt>
    <dgm:pt modelId="{4099BC7F-30A4-47DB-A502-E7881D09A846}">
      <dgm:prSet phldrT="[Texto]" custT="1"/>
      <dgm:spPr/>
      <dgm:t>
        <a:bodyPr/>
        <a:lstStyle/>
        <a:p>
          <a:r>
            <a:rPr lang="es-ES" sz="900"/>
            <a:t>2- Ejecutamos el comando</a:t>
          </a:r>
        </a:p>
      </dgm:t>
    </dgm:pt>
    <dgm:pt modelId="{4D69A88B-990A-4160-B273-FBB2152B752C}" type="parTrans" cxnId="{D7C3E40F-39F6-42A7-BFD0-C8E5E772BFAB}">
      <dgm:prSet/>
      <dgm:spPr/>
      <dgm:t>
        <a:bodyPr/>
        <a:lstStyle/>
        <a:p>
          <a:endParaRPr lang="es-ES"/>
        </a:p>
      </dgm:t>
    </dgm:pt>
    <dgm:pt modelId="{0FDE95AA-E9A3-48B1-9574-6F3501EBD7EC}" type="sibTrans" cxnId="{D7C3E40F-39F6-42A7-BFD0-C8E5E772BFAB}">
      <dgm:prSet/>
      <dgm:spPr/>
      <dgm:t>
        <a:bodyPr/>
        <a:lstStyle/>
        <a:p>
          <a:endParaRPr lang="es-ES"/>
        </a:p>
      </dgm:t>
    </dgm:pt>
    <dgm:pt modelId="{96350F4C-764A-4750-A9C4-C48449FBCA25}">
      <dgm:prSet phldrT="[Texto]" custT="1"/>
      <dgm:spPr/>
      <dgm:t>
        <a:bodyPr/>
        <a:lstStyle/>
        <a:p>
          <a:r>
            <a:rPr lang="es-ES" sz="900"/>
            <a:t>3- Imprimimos un mensaje de error si el comando no existe o imprimos lo que la ejecución de comando devuelva</a:t>
          </a:r>
        </a:p>
      </dgm:t>
    </dgm:pt>
    <dgm:pt modelId="{B9A42C13-6E14-4894-95FB-E5C9EB03D130}" type="parTrans" cxnId="{F53C0054-359A-4064-A589-0350690D74E4}">
      <dgm:prSet/>
      <dgm:spPr/>
      <dgm:t>
        <a:bodyPr/>
        <a:lstStyle/>
        <a:p>
          <a:endParaRPr lang="es-ES"/>
        </a:p>
      </dgm:t>
    </dgm:pt>
    <dgm:pt modelId="{8A0D203E-372C-4720-8DE7-2E692D1B2C02}" type="sibTrans" cxnId="{F53C0054-359A-4064-A589-0350690D74E4}">
      <dgm:prSet/>
      <dgm:spPr/>
      <dgm:t>
        <a:bodyPr/>
        <a:lstStyle/>
        <a:p>
          <a:endParaRPr lang="es-ES"/>
        </a:p>
      </dgm:t>
    </dgm:pt>
    <dgm:pt modelId="{839E804D-89E6-44A2-861B-6DA009A8F342}" type="pres">
      <dgm:prSet presAssocID="{F72D4E75-FC61-42A7-8CE0-8F62D1B68E5D}" presName="Name0" presStyleCnt="0">
        <dgm:presLayoutVars>
          <dgm:dir/>
          <dgm:animLvl val="lvl"/>
          <dgm:resizeHandles val="exact"/>
        </dgm:presLayoutVars>
      </dgm:prSet>
      <dgm:spPr/>
    </dgm:pt>
    <dgm:pt modelId="{1702EB75-77D1-46FC-BA35-F8322D55E425}" type="pres">
      <dgm:prSet presAssocID="{E3A3D380-E91B-41AA-88D3-6F3B9528563B}" presName="compositeNode" presStyleCnt="0">
        <dgm:presLayoutVars>
          <dgm:bulletEnabled val="1"/>
        </dgm:presLayoutVars>
      </dgm:prSet>
      <dgm:spPr/>
    </dgm:pt>
    <dgm:pt modelId="{17A5DDFB-52BE-4C30-8E73-91578E103079}" type="pres">
      <dgm:prSet presAssocID="{E3A3D380-E91B-41AA-88D3-6F3B9528563B}" presName="bgRect" presStyleLbl="node1" presStyleIdx="0" presStyleCnt="3"/>
      <dgm:spPr/>
    </dgm:pt>
    <dgm:pt modelId="{DC4B1114-C2F4-4040-9F8E-FC623DAF59F3}" type="pres">
      <dgm:prSet presAssocID="{E3A3D380-E91B-41AA-88D3-6F3B9528563B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1FBB2607-87D7-45BE-A8CA-F85B14AA2631}" type="pres">
      <dgm:prSet presAssocID="{E3A3D380-E91B-41AA-88D3-6F3B9528563B}" presName="childNode" presStyleLbl="node1" presStyleIdx="0" presStyleCnt="3">
        <dgm:presLayoutVars>
          <dgm:bulletEnabled val="1"/>
        </dgm:presLayoutVars>
      </dgm:prSet>
      <dgm:spPr/>
    </dgm:pt>
    <dgm:pt modelId="{077C6454-68D1-4E56-8B0E-D58CBD5EB9E1}" type="pres">
      <dgm:prSet presAssocID="{13A1F683-2537-4B94-AA13-380FC998C44E}" presName="hSp" presStyleCnt="0"/>
      <dgm:spPr/>
    </dgm:pt>
    <dgm:pt modelId="{6114420F-C236-412B-95F3-77F4A868D660}" type="pres">
      <dgm:prSet presAssocID="{13A1F683-2537-4B94-AA13-380FC998C44E}" presName="vProcSp" presStyleCnt="0"/>
      <dgm:spPr/>
    </dgm:pt>
    <dgm:pt modelId="{AEE7E622-4BA4-4FE2-8DE3-966F6DB4BF4B}" type="pres">
      <dgm:prSet presAssocID="{13A1F683-2537-4B94-AA13-380FC998C44E}" presName="vSp1" presStyleCnt="0"/>
      <dgm:spPr/>
    </dgm:pt>
    <dgm:pt modelId="{2773D7AD-29F0-4770-B8F8-2C3C46492257}" type="pres">
      <dgm:prSet presAssocID="{13A1F683-2537-4B94-AA13-380FC998C44E}" presName="simulatedConn" presStyleLbl="solidFgAcc1" presStyleIdx="0" presStyleCnt="2"/>
      <dgm:spPr/>
    </dgm:pt>
    <dgm:pt modelId="{91051102-EF51-4025-90ED-DBEB464A85E3}" type="pres">
      <dgm:prSet presAssocID="{13A1F683-2537-4B94-AA13-380FC998C44E}" presName="vSp2" presStyleCnt="0"/>
      <dgm:spPr/>
    </dgm:pt>
    <dgm:pt modelId="{83E82324-3896-41CE-8B7B-59F7FAB8B192}" type="pres">
      <dgm:prSet presAssocID="{13A1F683-2537-4B94-AA13-380FC998C44E}" presName="sibTrans" presStyleCnt="0"/>
      <dgm:spPr/>
    </dgm:pt>
    <dgm:pt modelId="{723C9D21-5413-41A6-BE42-5183DAE5A70D}" type="pres">
      <dgm:prSet presAssocID="{69F578DC-6B60-4560-BF5A-B924C5B67DA8}" presName="compositeNode" presStyleCnt="0">
        <dgm:presLayoutVars>
          <dgm:bulletEnabled val="1"/>
        </dgm:presLayoutVars>
      </dgm:prSet>
      <dgm:spPr/>
    </dgm:pt>
    <dgm:pt modelId="{B200B631-6ED7-41A2-8A88-1F1ED1A260B1}" type="pres">
      <dgm:prSet presAssocID="{69F578DC-6B60-4560-BF5A-B924C5B67DA8}" presName="bgRect" presStyleLbl="node1" presStyleIdx="1" presStyleCnt="3"/>
      <dgm:spPr/>
    </dgm:pt>
    <dgm:pt modelId="{DC805D8E-FF60-4FFC-839E-8B7C49918FB3}" type="pres">
      <dgm:prSet presAssocID="{69F578DC-6B60-4560-BF5A-B924C5B67DA8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E68BCD42-2D8C-43B5-9642-E9412E4D2A50}" type="pres">
      <dgm:prSet presAssocID="{69F578DC-6B60-4560-BF5A-B924C5B67DA8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5427625-9E9D-443F-81BD-148BD81EFA0D}" type="pres">
      <dgm:prSet presAssocID="{44A4E4FF-3BF9-4F9E-B2D4-4E434EEBED9A}" presName="hSp" presStyleCnt="0"/>
      <dgm:spPr/>
    </dgm:pt>
    <dgm:pt modelId="{7FF66856-35E8-4D9F-921E-4CA5B216316C}" type="pres">
      <dgm:prSet presAssocID="{44A4E4FF-3BF9-4F9E-B2D4-4E434EEBED9A}" presName="vProcSp" presStyleCnt="0"/>
      <dgm:spPr/>
    </dgm:pt>
    <dgm:pt modelId="{6BAFEC4E-D90F-4AAD-9F10-5CAED0740E1C}" type="pres">
      <dgm:prSet presAssocID="{44A4E4FF-3BF9-4F9E-B2D4-4E434EEBED9A}" presName="vSp1" presStyleCnt="0"/>
      <dgm:spPr/>
    </dgm:pt>
    <dgm:pt modelId="{86B7AD20-292A-4CE8-BEC9-38A4A73AE2E4}" type="pres">
      <dgm:prSet presAssocID="{44A4E4FF-3BF9-4F9E-B2D4-4E434EEBED9A}" presName="simulatedConn" presStyleLbl="solidFgAcc1" presStyleIdx="1" presStyleCnt="2"/>
      <dgm:spPr/>
    </dgm:pt>
    <dgm:pt modelId="{99D4BF1C-6128-4870-8F7B-FD2A842073B6}" type="pres">
      <dgm:prSet presAssocID="{44A4E4FF-3BF9-4F9E-B2D4-4E434EEBED9A}" presName="vSp2" presStyleCnt="0"/>
      <dgm:spPr/>
    </dgm:pt>
    <dgm:pt modelId="{A7B45188-E720-46E4-A5DF-2AB4D5673E5B}" type="pres">
      <dgm:prSet presAssocID="{44A4E4FF-3BF9-4F9E-B2D4-4E434EEBED9A}" presName="sibTrans" presStyleCnt="0"/>
      <dgm:spPr/>
    </dgm:pt>
    <dgm:pt modelId="{E1213D28-DBBD-44B2-91D9-F4B5FA437ABE}" type="pres">
      <dgm:prSet presAssocID="{5E81B1A4-7052-4CEF-8F1D-EC29D3DF0EDF}" presName="compositeNode" presStyleCnt="0">
        <dgm:presLayoutVars>
          <dgm:bulletEnabled val="1"/>
        </dgm:presLayoutVars>
      </dgm:prSet>
      <dgm:spPr/>
    </dgm:pt>
    <dgm:pt modelId="{5BD9FA39-03CE-4A30-A5D7-E305C9A3EB47}" type="pres">
      <dgm:prSet presAssocID="{5E81B1A4-7052-4CEF-8F1D-EC29D3DF0EDF}" presName="bgRect" presStyleLbl="node1" presStyleIdx="2" presStyleCnt="3"/>
      <dgm:spPr/>
    </dgm:pt>
    <dgm:pt modelId="{658BEA50-BE3D-4AB1-B11F-A6EE9304FD23}" type="pres">
      <dgm:prSet presAssocID="{5E81B1A4-7052-4CEF-8F1D-EC29D3DF0EDF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2208C915-79AA-49D3-B1E4-186A90139E40}" type="pres">
      <dgm:prSet presAssocID="{5E81B1A4-7052-4CEF-8F1D-EC29D3DF0ED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CEF8C9B-807F-4E74-BAD2-5392ECB73851}" srcId="{69F578DC-6B60-4560-BF5A-B924C5B67DA8}" destId="{3C68AF2D-BDBC-4514-906A-7BBD02AFF988}" srcOrd="0" destOrd="0" parTransId="{5D407B18-FD9E-4039-9489-ABC2C8F6FE87}" sibTransId="{BA7F1980-176C-483F-B532-CF57D3C79355}"/>
    <dgm:cxn modelId="{D7C3E40F-39F6-42A7-BFD0-C8E5E772BFAB}" srcId="{5E81B1A4-7052-4CEF-8F1D-EC29D3DF0EDF}" destId="{4099BC7F-30A4-47DB-A502-E7881D09A846}" srcOrd="1" destOrd="0" parTransId="{4D69A88B-990A-4160-B273-FBB2152B752C}" sibTransId="{0FDE95AA-E9A3-48B1-9574-6F3501EBD7EC}"/>
    <dgm:cxn modelId="{ED01B30B-3B3F-4AA5-82C6-F8535627A577}" type="presOf" srcId="{F72D4E75-FC61-42A7-8CE0-8F62D1B68E5D}" destId="{839E804D-89E6-44A2-861B-6DA009A8F342}" srcOrd="0" destOrd="0" presId="urn:microsoft.com/office/officeart/2005/8/layout/hProcess7"/>
    <dgm:cxn modelId="{73FA5515-B6F3-42F1-A254-4781D9743E5A}" srcId="{F72D4E75-FC61-42A7-8CE0-8F62D1B68E5D}" destId="{69F578DC-6B60-4560-BF5A-B924C5B67DA8}" srcOrd="1" destOrd="0" parTransId="{2A1A84D3-6FA2-4E41-88A8-62163DE07532}" sibTransId="{44A4E4FF-3BF9-4F9E-B2D4-4E434EEBED9A}"/>
    <dgm:cxn modelId="{D7412074-0AAD-42F5-8067-89D5AE50D77D}" srcId="{E3A3D380-E91B-41AA-88D3-6F3B9528563B}" destId="{785718CC-972F-436D-BD51-2B6C31BCB0F1}" srcOrd="0" destOrd="0" parTransId="{64A8E78A-7428-4C71-929E-C07147FF6A9D}" sibTransId="{97574061-CE1B-4948-B3AD-26F58EE41B4C}"/>
    <dgm:cxn modelId="{94A82C35-DCB8-4EEE-AEE7-26547697FCC9}" srcId="{5E81B1A4-7052-4CEF-8F1D-EC29D3DF0EDF}" destId="{5B170D68-AF46-42FB-A8D8-738F24E9B3DD}" srcOrd="0" destOrd="0" parTransId="{F880892B-98D7-4BE0-AFE5-8736A4CE74AC}" sibTransId="{6484F6A9-8312-4F89-8027-DC7997E8CDAE}"/>
    <dgm:cxn modelId="{FDCC26DC-7D7A-4E67-B2D2-C7885A37AAF0}" type="presOf" srcId="{96350F4C-764A-4750-A9C4-C48449FBCA25}" destId="{2208C915-79AA-49D3-B1E4-186A90139E40}" srcOrd="0" destOrd="2" presId="urn:microsoft.com/office/officeart/2005/8/layout/hProcess7"/>
    <dgm:cxn modelId="{963FB3C9-DD31-468C-BCEE-2EBA4A658D20}" type="presOf" srcId="{E3A3D380-E91B-41AA-88D3-6F3B9528563B}" destId="{17A5DDFB-52BE-4C30-8E73-91578E103079}" srcOrd="0" destOrd="0" presId="urn:microsoft.com/office/officeart/2005/8/layout/hProcess7"/>
    <dgm:cxn modelId="{33CEAA98-96D3-4253-8A4B-E7025DAA4106}" type="presOf" srcId="{5E81B1A4-7052-4CEF-8F1D-EC29D3DF0EDF}" destId="{5BD9FA39-03CE-4A30-A5D7-E305C9A3EB47}" srcOrd="0" destOrd="0" presId="urn:microsoft.com/office/officeart/2005/8/layout/hProcess7"/>
    <dgm:cxn modelId="{C6ED4D54-5283-43E6-9AB0-37A4044AD6FD}" type="presOf" srcId="{69F578DC-6B60-4560-BF5A-B924C5B67DA8}" destId="{DC805D8E-FF60-4FFC-839E-8B7C49918FB3}" srcOrd="1" destOrd="0" presId="urn:microsoft.com/office/officeart/2005/8/layout/hProcess7"/>
    <dgm:cxn modelId="{BDF659CE-BEF4-4EBC-BB52-8C58C4C0F87C}" srcId="{F72D4E75-FC61-42A7-8CE0-8F62D1B68E5D}" destId="{E3A3D380-E91B-41AA-88D3-6F3B9528563B}" srcOrd="0" destOrd="0" parTransId="{8D03B411-478A-49A6-BD55-48F3AF92E8BE}" sibTransId="{13A1F683-2537-4B94-AA13-380FC998C44E}"/>
    <dgm:cxn modelId="{0C0C444E-0384-47C4-B333-30451AE2069A}" type="presOf" srcId="{5B170D68-AF46-42FB-A8D8-738F24E9B3DD}" destId="{2208C915-79AA-49D3-B1E4-186A90139E40}" srcOrd="0" destOrd="0" presId="urn:microsoft.com/office/officeart/2005/8/layout/hProcess7"/>
    <dgm:cxn modelId="{C4C4E7AD-74F6-4DCD-8DF6-83B49DFFDCE8}" type="presOf" srcId="{4099BC7F-30A4-47DB-A502-E7881D09A846}" destId="{2208C915-79AA-49D3-B1E4-186A90139E40}" srcOrd="0" destOrd="1" presId="urn:microsoft.com/office/officeart/2005/8/layout/hProcess7"/>
    <dgm:cxn modelId="{5C29E6B6-5EA6-4303-A506-CCFA07B455EC}" type="presOf" srcId="{5E81B1A4-7052-4CEF-8F1D-EC29D3DF0EDF}" destId="{658BEA50-BE3D-4AB1-B11F-A6EE9304FD23}" srcOrd="1" destOrd="0" presId="urn:microsoft.com/office/officeart/2005/8/layout/hProcess7"/>
    <dgm:cxn modelId="{FE0CE930-5BD2-46D4-8CE8-DAF2F6F8EAE6}" type="presOf" srcId="{785718CC-972F-436D-BD51-2B6C31BCB0F1}" destId="{1FBB2607-87D7-45BE-A8CA-F85B14AA2631}" srcOrd="0" destOrd="0" presId="urn:microsoft.com/office/officeart/2005/8/layout/hProcess7"/>
    <dgm:cxn modelId="{F53C0054-359A-4064-A589-0350690D74E4}" srcId="{5E81B1A4-7052-4CEF-8F1D-EC29D3DF0EDF}" destId="{96350F4C-764A-4750-A9C4-C48449FBCA25}" srcOrd="2" destOrd="0" parTransId="{B9A42C13-6E14-4894-95FB-E5C9EB03D130}" sibTransId="{8A0D203E-372C-4720-8DE7-2E692D1B2C02}"/>
    <dgm:cxn modelId="{CEB91814-F0A3-415D-8F08-2962D46C433C}" type="presOf" srcId="{69F578DC-6B60-4560-BF5A-B924C5B67DA8}" destId="{B200B631-6ED7-41A2-8A88-1F1ED1A260B1}" srcOrd="0" destOrd="0" presId="urn:microsoft.com/office/officeart/2005/8/layout/hProcess7"/>
    <dgm:cxn modelId="{8EB130AA-8D9F-4279-A10F-814B6EFD7761}" type="presOf" srcId="{E3A3D380-E91B-41AA-88D3-6F3B9528563B}" destId="{DC4B1114-C2F4-4040-9F8E-FC623DAF59F3}" srcOrd="1" destOrd="0" presId="urn:microsoft.com/office/officeart/2005/8/layout/hProcess7"/>
    <dgm:cxn modelId="{CD8E66C2-8F86-489F-94B4-CA40D499AA7D}" srcId="{F72D4E75-FC61-42A7-8CE0-8F62D1B68E5D}" destId="{5E81B1A4-7052-4CEF-8F1D-EC29D3DF0EDF}" srcOrd="2" destOrd="0" parTransId="{A8384433-2B7B-4698-8515-25B0BE1F1D21}" sibTransId="{6CC80CA2-9EB0-4030-9059-91D62A05D8C6}"/>
    <dgm:cxn modelId="{D5466086-BF2D-4D5F-A29C-FAB17FE90CBA}" type="presOf" srcId="{3C68AF2D-BDBC-4514-906A-7BBD02AFF988}" destId="{E68BCD42-2D8C-43B5-9642-E9412E4D2A50}" srcOrd="0" destOrd="0" presId="urn:microsoft.com/office/officeart/2005/8/layout/hProcess7"/>
    <dgm:cxn modelId="{5BF4BEA9-732D-4C07-B9A0-4321694F0D93}" type="presParOf" srcId="{839E804D-89E6-44A2-861B-6DA009A8F342}" destId="{1702EB75-77D1-46FC-BA35-F8322D55E425}" srcOrd="0" destOrd="0" presId="urn:microsoft.com/office/officeart/2005/8/layout/hProcess7"/>
    <dgm:cxn modelId="{B8AF58C4-F565-422D-AB0E-28D690DA966B}" type="presParOf" srcId="{1702EB75-77D1-46FC-BA35-F8322D55E425}" destId="{17A5DDFB-52BE-4C30-8E73-91578E103079}" srcOrd="0" destOrd="0" presId="urn:microsoft.com/office/officeart/2005/8/layout/hProcess7"/>
    <dgm:cxn modelId="{04D169B4-F5E3-4082-8C9B-C3B5FDE1CD09}" type="presParOf" srcId="{1702EB75-77D1-46FC-BA35-F8322D55E425}" destId="{DC4B1114-C2F4-4040-9F8E-FC623DAF59F3}" srcOrd="1" destOrd="0" presId="urn:microsoft.com/office/officeart/2005/8/layout/hProcess7"/>
    <dgm:cxn modelId="{B03316C4-D70A-4B9E-8CCE-24EB6C33163A}" type="presParOf" srcId="{1702EB75-77D1-46FC-BA35-F8322D55E425}" destId="{1FBB2607-87D7-45BE-A8CA-F85B14AA2631}" srcOrd="2" destOrd="0" presId="urn:microsoft.com/office/officeart/2005/8/layout/hProcess7"/>
    <dgm:cxn modelId="{ADC93B46-075D-44B3-9556-E0B9F75259AF}" type="presParOf" srcId="{839E804D-89E6-44A2-861B-6DA009A8F342}" destId="{077C6454-68D1-4E56-8B0E-D58CBD5EB9E1}" srcOrd="1" destOrd="0" presId="urn:microsoft.com/office/officeart/2005/8/layout/hProcess7"/>
    <dgm:cxn modelId="{65F88E80-8A29-413D-803D-7BF1EF3FFA2A}" type="presParOf" srcId="{839E804D-89E6-44A2-861B-6DA009A8F342}" destId="{6114420F-C236-412B-95F3-77F4A868D660}" srcOrd="2" destOrd="0" presId="urn:microsoft.com/office/officeart/2005/8/layout/hProcess7"/>
    <dgm:cxn modelId="{426FD51C-596F-4689-9AD2-F913A6581144}" type="presParOf" srcId="{6114420F-C236-412B-95F3-77F4A868D660}" destId="{AEE7E622-4BA4-4FE2-8DE3-966F6DB4BF4B}" srcOrd="0" destOrd="0" presId="urn:microsoft.com/office/officeart/2005/8/layout/hProcess7"/>
    <dgm:cxn modelId="{B0C8A346-EFB0-4110-8ABA-B2D5BAE2A263}" type="presParOf" srcId="{6114420F-C236-412B-95F3-77F4A868D660}" destId="{2773D7AD-29F0-4770-B8F8-2C3C46492257}" srcOrd="1" destOrd="0" presId="urn:microsoft.com/office/officeart/2005/8/layout/hProcess7"/>
    <dgm:cxn modelId="{7F6B1A4B-0E06-4C19-8695-05C03BF616DF}" type="presParOf" srcId="{6114420F-C236-412B-95F3-77F4A868D660}" destId="{91051102-EF51-4025-90ED-DBEB464A85E3}" srcOrd="2" destOrd="0" presId="urn:microsoft.com/office/officeart/2005/8/layout/hProcess7"/>
    <dgm:cxn modelId="{F9B587AD-2B7A-4C5A-8EED-3EF5FD9B3C37}" type="presParOf" srcId="{839E804D-89E6-44A2-861B-6DA009A8F342}" destId="{83E82324-3896-41CE-8B7B-59F7FAB8B192}" srcOrd="3" destOrd="0" presId="urn:microsoft.com/office/officeart/2005/8/layout/hProcess7"/>
    <dgm:cxn modelId="{EBCB4AA8-F3E7-4050-AF51-0391A61B0581}" type="presParOf" srcId="{839E804D-89E6-44A2-861B-6DA009A8F342}" destId="{723C9D21-5413-41A6-BE42-5183DAE5A70D}" srcOrd="4" destOrd="0" presId="urn:microsoft.com/office/officeart/2005/8/layout/hProcess7"/>
    <dgm:cxn modelId="{73CF61BE-4A97-4B15-8457-777B192E91ED}" type="presParOf" srcId="{723C9D21-5413-41A6-BE42-5183DAE5A70D}" destId="{B200B631-6ED7-41A2-8A88-1F1ED1A260B1}" srcOrd="0" destOrd="0" presId="urn:microsoft.com/office/officeart/2005/8/layout/hProcess7"/>
    <dgm:cxn modelId="{5533CC46-AB68-41B8-A2F9-ED91D70FA70F}" type="presParOf" srcId="{723C9D21-5413-41A6-BE42-5183DAE5A70D}" destId="{DC805D8E-FF60-4FFC-839E-8B7C49918FB3}" srcOrd="1" destOrd="0" presId="urn:microsoft.com/office/officeart/2005/8/layout/hProcess7"/>
    <dgm:cxn modelId="{B127381B-C401-431A-AC1B-6B5FCD5A7887}" type="presParOf" srcId="{723C9D21-5413-41A6-BE42-5183DAE5A70D}" destId="{E68BCD42-2D8C-43B5-9642-E9412E4D2A50}" srcOrd="2" destOrd="0" presId="urn:microsoft.com/office/officeart/2005/8/layout/hProcess7"/>
    <dgm:cxn modelId="{4658645B-0A81-454F-A144-E19E7BF303BC}" type="presParOf" srcId="{839E804D-89E6-44A2-861B-6DA009A8F342}" destId="{15427625-9E9D-443F-81BD-148BD81EFA0D}" srcOrd="5" destOrd="0" presId="urn:microsoft.com/office/officeart/2005/8/layout/hProcess7"/>
    <dgm:cxn modelId="{EF9AABD8-9362-4499-A8F5-F10DFA0F1243}" type="presParOf" srcId="{839E804D-89E6-44A2-861B-6DA009A8F342}" destId="{7FF66856-35E8-4D9F-921E-4CA5B216316C}" srcOrd="6" destOrd="0" presId="urn:microsoft.com/office/officeart/2005/8/layout/hProcess7"/>
    <dgm:cxn modelId="{0B3BFDC2-25A5-49BA-9BF7-7E2C822D71A7}" type="presParOf" srcId="{7FF66856-35E8-4D9F-921E-4CA5B216316C}" destId="{6BAFEC4E-D90F-4AAD-9F10-5CAED0740E1C}" srcOrd="0" destOrd="0" presId="urn:microsoft.com/office/officeart/2005/8/layout/hProcess7"/>
    <dgm:cxn modelId="{CCA998F6-71A6-4CD6-9D59-F4C4D78C210C}" type="presParOf" srcId="{7FF66856-35E8-4D9F-921E-4CA5B216316C}" destId="{86B7AD20-292A-4CE8-BEC9-38A4A73AE2E4}" srcOrd="1" destOrd="0" presId="urn:microsoft.com/office/officeart/2005/8/layout/hProcess7"/>
    <dgm:cxn modelId="{CA3E4BEF-C554-4E68-8B62-9DA69360F561}" type="presParOf" srcId="{7FF66856-35E8-4D9F-921E-4CA5B216316C}" destId="{99D4BF1C-6128-4870-8F7B-FD2A842073B6}" srcOrd="2" destOrd="0" presId="urn:microsoft.com/office/officeart/2005/8/layout/hProcess7"/>
    <dgm:cxn modelId="{197AB3C0-F7EE-46A1-8EB7-C51CAF9AE930}" type="presParOf" srcId="{839E804D-89E6-44A2-861B-6DA009A8F342}" destId="{A7B45188-E720-46E4-A5DF-2AB4D5673E5B}" srcOrd="7" destOrd="0" presId="urn:microsoft.com/office/officeart/2005/8/layout/hProcess7"/>
    <dgm:cxn modelId="{68AEB18B-F2A3-4870-B906-77689794F1BC}" type="presParOf" srcId="{839E804D-89E6-44A2-861B-6DA009A8F342}" destId="{E1213D28-DBBD-44B2-91D9-F4B5FA437ABE}" srcOrd="8" destOrd="0" presId="urn:microsoft.com/office/officeart/2005/8/layout/hProcess7"/>
    <dgm:cxn modelId="{12A576DC-A498-4959-8F8A-98183D354A2E}" type="presParOf" srcId="{E1213D28-DBBD-44B2-91D9-F4B5FA437ABE}" destId="{5BD9FA39-03CE-4A30-A5D7-E305C9A3EB47}" srcOrd="0" destOrd="0" presId="urn:microsoft.com/office/officeart/2005/8/layout/hProcess7"/>
    <dgm:cxn modelId="{B62EF843-E128-41ED-9BDA-DE5A78C48D46}" type="presParOf" srcId="{E1213D28-DBBD-44B2-91D9-F4B5FA437ABE}" destId="{658BEA50-BE3D-4AB1-B11F-A6EE9304FD23}" srcOrd="1" destOrd="0" presId="urn:microsoft.com/office/officeart/2005/8/layout/hProcess7"/>
    <dgm:cxn modelId="{26EF90A9-1BA6-44F7-8B4B-A76C43D92104}" type="presParOf" srcId="{E1213D28-DBBD-44B2-91D9-F4B5FA437ABE}" destId="{2208C915-79AA-49D3-B1E4-186A90139E40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6E1FD5-03A7-401A-9896-9C6C70E1A8C3}">
      <dsp:nvSpPr>
        <dsp:cNvPr id="0" name=""/>
        <dsp:cNvSpPr/>
      </dsp:nvSpPr>
      <dsp:spPr>
        <a:xfrm>
          <a:off x="1507478" y="357624"/>
          <a:ext cx="2688336" cy="2688336"/>
        </a:xfrm>
        <a:prstGeom prst="pie">
          <a:avLst>
            <a:gd name="adj1" fmla="val 16200000"/>
            <a:gd name="adj2" fmla="val 5400000"/>
          </a:avLst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USER SPACE</a:t>
          </a:r>
        </a:p>
      </dsp:txBody>
      <dsp:txXfrm>
        <a:off x="2851646" y="757674"/>
        <a:ext cx="944118" cy="1888236"/>
      </dsp:txXfrm>
    </dsp:sp>
    <dsp:sp modelId="{8C0B2D57-D8A3-458C-BCC2-E7B15CA682B6}">
      <dsp:nvSpPr>
        <dsp:cNvPr id="0" name=""/>
        <dsp:cNvSpPr/>
      </dsp:nvSpPr>
      <dsp:spPr>
        <a:xfrm>
          <a:off x="1104901" y="-5"/>
          <a:ext cx="3276597" cy="320041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KERNEL SPACE</a:t>
          </a:r>
        </a:p>
      </dsp:txBody>
      <dsp:txXfrm>
        <a:off x="1572986" y="476246"/>
        <a:ext cx="1150709" cy="2247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9275B-AA99-4090-9B17-D73092351B35}">
      <dsp:nvSpPr>
        <dsp:cNvPr id="0" name=""/>
        <dsp:cNvSpPr/>
      </dsp:nvSpPr>
      <dsp:spPr>
        <a:xfrm>
          <a:off x="943382" y="0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695448C-E49F-4DDA-ACF9-B69486213C18}">
      <dsp:nvSpPr>
        <dsp:cNvPr id="0" name=""/>
        <dsp:cNvSpPr/>
      </dsp:nvSpPr>
      <dsp:spPr>
        <a:xfrm>
          <a:off x="1106201" y="266966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SHELL</a:t>
          </a:r>
        </a:p>
      </dsp:txBody>
      <dsp:txXfrm>
        <a:off x="1106201" y="266966"/>
        <a:ext cx="411542" cy="205750"/>
      </dsp:txXfrm>
    </dsp:sp>
    <dsp:sp modelId="{507440CF-A991-4A97-923E-00191F0BB726}">
      <dsp:nvSpPr>
        <dsp:cNvPr id="0" name=""/>
        <dsp:cNvSpPr/>
      </dsp:nvSpPr>
      <dsp:spPr>
        <a:xfrm>
          <a:off x="738510" y="423821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11865"/>
                <a:satOff val="-15663"/>
                <a:lumOff val="11681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1865"/>
                <a:satOff val="-15663"/>
                <a:lumOff val="11681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511530-38A9-41CF-8788-C4E171663855}">
      <dsp:nvSpPr>
        <dsp:cNvPr id="0" name=""/>
        <dsp:cNvSpPr/>
      </dsp:nvSpPr>
      <dsp:spPr>
        <a:xfrm>
          <a:off x="900499" y="691570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COMANDOS</a:t>
          </a:r>
        </a:p>
      </dsp:txBody>
      <dsp:txXfrm>
        <a:off x="900499" y="691570"/>
        <a:ext cx="411542" cy="205750"/>
      </dsp:txXfrm>
    </dsp:sp>
    <dsp:sp modelId="{2BF6BD51-51A0-42E0-8964-827F130B7287}">
      <dsp:nvSpPr>
        <dsp:cNvPr id="0" name=""/>
        <dsp:cNvSpPr/>
      </dsp:nvSpPr>
      <dsp:spPr>
        <a:xfrm>
          <a:off x="943382" y="849208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23729"/>
                <a:satOff val="-31327"/>
                <a:lumOff val="2336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23729"/>
                <a:satOff val="-31327"/>
                <a:lumOff val="23362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BC5B59-C3B9-415C-8FD6-2BF472058943}">
      <dsp:nvSpPr>
        <dsp:cNvPr id="0" name=""/>
        <dsp:cNvSpPr/>
      </dsp:nvSpPr>
      <dsp:spPr>
        <a:xfrm>
          <a:off x="1106201" y="1116175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SYSTEM CALLS</a:t>
          </a:r>
        </a:p>
      </dsp:txBody>
      <dsp:txXfrm>
        <a:off x="1106201" y="1116175"/>
        <a:ext cx="411542" cy="205750"/>
      </dsp:txXfrm>
    </dsp:sp>
    <dsp:sp modelId="{F8F7BF05-434B-4095-AA78-637F33785693}">
      <dsp:nvSpPr>
        <dsp:cNvPr id="0" name=""/>
        <dsp:cNvSpPr/>
      </dsp:nvSpPr>
      <dsp:spPr>
        <a:xfrm>
          <a:off x="791077" y="1321925"/>
          <a:ext cx="633568" cy="633874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B230A7-EA5F-4BB6-8049-E728C2CA9595}">
      <dsp:nvSpPr>
        <dsp:cNvPr id="0" name=""/>
        <dsp:cNvSpPr/>
      </dsp:nvSpPr>
      <dsp:spPr>
        <a:xfrm>
          <a:off x="900499" y="1540779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IDT</a:t>
          </a:r>
        </a:p>
      </dsp:txBody>
      <dsp:txXfrm>
        <a:off x="900499" y="1540779"/>
        <a:ext cx="411542" cy="2057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9275B-AA99-4090-9B17-D73092351B35}">
      <dsp:nvSpPr>
        <dsp:cNvPr id="0" name=""/>
        <dsp:cNvSpPr/>
      </dsp:nvSpPr>
      <dsp:spPr>
        <a:xfrm>
          <a:off x="549676" y="0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695448C-E49F-4DDA-ACF9-B69486213C18}">
      <dsp:nvSpPr>
        <dsp:cNvPr id="0" name=""/>
        <dsp:cNvSpPr/>
      </dsp:nvSpPr>
      <dsp:spPr>
        <a:xfrm>
          <a:off x="712494" y="266966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DRIVERS</a:t>
          </a:r>
        </a:p>
      </dsp:txBody>
      <dsp:txXfrm>
        <a:off x="712494" y="266966"/>
        <a:ext cx="411542" cy="205750"/>
      </dsp:txXfrm>
    </dsp:sp>
    <dsp:sp modelId="{507440CF-A991-4A97-923E-00191F0BB726}">
      <dsp:nvSpPr>
        <dsp:cNvPr id="0" name=""/>
        <dsp:cNvSpPr/>
      </dsp:nvSpPr>
      <dsp:spPr>
        <a:xfrm>
          <a:off x="738510" y="423821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11865"/>
                <a:satOff val="-15663"/>
                <a:lumOff val="11681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1865"/>
                <a:satOff val="-15663"/>
                <a:lumOff val="11681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511530-38A9-41CF-8788-C4E171663855}">
      <dsp:nvSpPr>
        <dsp:cNvPr id="0" name=""/>
        <dsp:cNvSpPr/>
      </dsp:nvSpPr>
      <dsp:spPr>
        <a:xfrm>
          <a:off x="894148" y="634409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LIBRERIA DE FUNCIIONES </a:t>
          </a:r>
        </a:p>
      </dsp:txBody>
      <dsp:txXfrm>
        <a:off x="894148" y="634409"/>
        <a:ext cx="411542" cy="205750"/>
      </dsp:txXfrm>
    </dsp:sp>
    <dsp:sp modelId="{2BF6BD51-51A0-42E0-8964-827F130B7287}">
      <dsp:nvSpPr>
        <dsp:cNvPr id="0" name=""/>
        <dsp:cNvSpPr/>
      </dsp:nvSpPr>
      <dsp:spPr>
        <a:xfrm>
          <a:off x="549676" y="849208"/>
          <a:ext cx="737457" cy="737532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23729"/>
                <a:satOff val="-31327"/>
                <a:lumOff val="2336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23729"/>
                <a:satOff val="-31327"/>
                <a:lumOff val="23362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BC5B59-C3B9-415C-8FD6-2BF472058943}">
      <dsp:nvSpPr>
        <dsp:cNvPr id="0" name=""/>
        <dsp:cNvSpPr/>
      </dsp:nvSpPr>
      <dsp:spPr>
        <a:xfrm>
          <a:off x="712494" y="1116175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HANDLERS</a:t>
          </a:r>
        </a:p>
      </dsp:txBody>
      <dsp:txXfrm>
        <a:off x="712494" y="1116175"/>
        <a:ext cx="411542" cy="205750"/>
      </dsp:txXfrm>
    </dsp:sp>
    <dsp:sp modelId="{F8F7BF05-434B-4095-AA78-637F33785693}">
      <dsp:nvSpPr>
        <dsp:cNvPr id="0" name=""/>
        <dsp:cNvSpPr/>
      </dsp:nvSpPr>
      <dsp:spPr>
        <a:xfrm>
          <a:off x="791077" y="1321925"/>
          <a:ext cx="633568" cy="633874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B230A7-EA5F-4BB6-8049-E728C2CA9595}">
      <dsp:nvSpPr>
        <dsp:cNvPr id="0" name=""/>
        <dsp:cNvSpPr/>
      </dsp:nvSpPr>
      <dsp:spPr>
        <a:xfrm>
          <a:off x="900499" y="1540779"/>
          <a:ext cx="411542" cy="205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IDT</a:t>
          </a:r>
        </a:p>
      </dsp:txBody>
      <dsp:txXfrm>
        <a:off x="900499" y="1540779"/>
        <a:ext cx="411542" cy="2057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F8402-5574-413D-B1C7-7A1E15433EDE}">
      <dsp:nvSpPr>
        <dsp:cNvPr id="0" name=""/>
        <dsp:cNvSpPr/>
      </dsp:nvSpPr>
      <dsp:spPr>
        <a:xfrm rot="5400000">
          <a:off x="-89620" y="89895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1</a:t>
          </a:r>
        </a:p>
      </dsp:txBody>
      <dsp:txXfrm rot="-5400000">
        <a:off x="1" y="209390"/>
        <a:ext cx="418229" cy="179241"/>
      </dsp:txXfrm>
    </dsp:sp>
    <dsp:sp modelId="{A434A937-B6F9-4BCC-A492-168E102FC1A3}">
      <dsp:nvSpPr>
        <dsp:cNvPr id="0" name=""/>
        <dsp:cNvSpPr/>
      </dsp:nvSpPr>
      <dsp:spPr>
        <a:xfrm rot="5400000">
          <a:off x="2172984" y="-1754480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Se bootea el KERNEL y borra la pantalla</a:t>
          </a:r>
        </a:p>
      </dsp:txBody>
      <dsp:txXfrm rot="-5400000">
        <a:off x="418229" y="19233"/>
        <a:ext cx="3878907" cy="350439"/>
      </dsp:txXfrm>
    </dsp:sp>
    <dsp:sp modelId="{EC8E7C38-BD3E-4AE4-9ABF-C6F355D7F090}">
      <dsp:nvSpPr>
        <dsp:cNvPr id="0" name=""/>
        <dsp:cNvSpPr/>
      </dsp:nvSpPr>
      <dsp:spPr>
        <a:xfrm rot="5400000">
          <a:off x="-89620" y="517088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11865"/>
                <a:satOff val="-15663"/>
                <a:lumOff val="11681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11865"/>
                <a:satOff val="-15663"/>
                <a:lumOff val="11681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11865"/>
              <a:satOff val="-15663"/>
              <a:lumOff val="11681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2</a:t>
          </a:r>
        </a:p>
      </dsp:txBody>
      <dsp:txXfrm rot="-5400000">
        <a:off x="1" y="636583"/>
        <a:ext cx="418229" cy="179241"/>
      </dsp:txXfrm>
    </dsp:sp>
    <dsp:sp modelId="{6F53E628-AAC8-4758-A452-096D6F421AA3}">
      <dsp:nvSpPr>
        <dsp:cNvPr id="0" name=""/>
        <dsp:cNvSpPr/>
      </dsp:nvSpPr>
      <dsp:spPr>
        <a:xfrm rot="5400000">
          <a:off x="2172984" y="-1327286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11865"/>
              <a:satOff val="-15663"/>
              <a:lumOff val="11681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Se carga las interrupciones en la IDT, asociando cada una de ellas con su respectiva rutina de atención de interrupción</a:t>
          </a:r>
        </a:p>
      </dsp:txBody>
      <dsp:txXfrm rot="-5400000">
        <a:off x="418229" y="446427"/>
        <a:ext cx="3878907" cy="350439"/>
      </dsp:txXfrm>
    </dsp:sp>
    <dsp:sp modelId="{9E2F0794-9528-45E4-B512-8AD6EE47B187}">
      <dsp:nvSpPr>
        <dsp:cNvPr id="0" name=""/>
        <dsp:cNvSpPr/>
      </dsp:nvSpPr>
      <dsp:spPr>
        <a:xfrm rot="5400000">
          <a:off x="-89620" y="944281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23729"/>
                <a:satOff val="-31327"/>
                <a:lumOff val="23362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23729"/>
                <a:satOff val="-31327"/>
                <a:lumOff val="23362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23729"/>
              <a:satOff val="-31327"/>
              <a:lumOff val="23362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3</a:t>
          </a:r>
        </a:p>
      </dsp:txBody>
      <dsp:txXfrm rot="-5400000">
        <a:off x="1" y="1063776"/>
        <a:ext cx="418229" cy="179241"/>
      </dsp:txXfrm>
    </dsp:sp>
    <dsp:sp modelId="{C7807CCA-85F2-4935-835A-9E3E63B7049B}">
      <dsp:nvSpPr>
        <dsp:cNvPr id="0" name=""/>
        <dsp:cNvSpPr/>
      </dsp:nvSpPr>
      <dsp:spPr>
        <a:xfrm rot="5400000">
          <a:off x="2172984" y="-900093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23729"/>
              <a:satOff val="-31327"/>
              <a:lumOff val="23362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Escribe la máscara del PIC</a:t>
          </a:r>
        </a:p>
      </dsp:txBody>
      <dsp:txXfrm rot="-5400000">
        <a:off x="418229" y="873620"/>
        <a:ext cx="3878907" cy="350439"/>
      </dsp:txXfrm>
    </dsp:sp>
    <dsp:sp modelId="{ECC14286-AB89-4758-B00C-B5537B533AED}">
      <dsp:nvSpPr>
        <dsp:cNvPr id="0" name=""/>
        <dsp:cNvSpPr/>
      </dsp:nvSpPr>
      <dsp:spPr>
        <a:xfrm rot="5400000">
          <a:off x="-89620" y="1371475"/>
          <a:ext cx="597470" cy="41822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-35594"/>
                <a:satOff val="-46990"/>
                <a:lumOff val="35043"/>
                <a:alphaOff val="0"/>
                <a:tint val="98000"/>
                <a:lumMod val="114000"/>
              </a:schemeClr>
            </a:gs>
            <a:gs pos="100000">
              <a:schemeClr val="accent1">
                <a:shade val="80000"/>
                <a:hueOff val="-35594"/>
                <a:satOff val="-46990"/>
                <a:lumOff val="35043"/>
                <a:alphaOff val="0"/>
                <a:shade val="90000"/>
                <a:lumMod val="84000"/>
              </a:schemeClr>
            </a:gs>
          </a:gsLst>
          <a:lin ang="5400000" scaled="0"/>
        </a:gradFill>
        <a:ln w="9525" cap="rnd" cmpd="sng" algn="ctr">
          <a:solidFill>
            <a:schemeClr val="accent1">
              <a:shade val="80000"/>
              <a:hueOff val="-35594"/>
              <a:satOff val="-46990"/>
              <a:lumOff val="35043"/>
              <a:alphaOff val="0"/>
            </a:schemeClr>
          </a:solidFill>
          <a:prstDash val="solid"/>
        </a:ln>
        <a:effectLst>
          <a:outerShdw blurRad="63500" dist="38100" dir="5400000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l"/>
        </a:scene3d>
        <a:sp3d prstMaterial="plastic">
          <a:bevelT w="0" h="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PASO 4</a:t>
          </a:r>
        </a:p>
      </dsp:txBody>
      <dsp:txXfrm rot="-5400000">
        <a:off x="1" y="1490970"/>
        <a:ext cx="418229" cy="179241"/>
      </dsp:txXfrm>
    </dsp:sp>
    <dsp:sp modelId="{8BEE5CCB-A066-4C83-9F20-4A19A5EC649B}">
      <dsp:nvSpPr>
        <dsp:cNvPr id="0" name=""/>
        <dsp:cNvSpPr/>
      </dsp:nvSpPr>
      <dsp:spPr>
        <a:xfrm rot="5400000">
          <a:off x="2172984" y="-472900"/>
          <a:ext cx="388355" cy="38978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shade val="80000"/>
              <a:hueOff val="-35594"/>
              <a:satOff val="-46990"/>
              <a:lumOff val="35043"/>
              <a:alphaOff val="0"/>
            </a:schemeClr>
          </a:solidFill>
          <a:prstDash val="solid"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Espera a que el usuario lo interrumpa</a:t>
          </a:r>
        </a:p>
      </dsp:txBody>
      <dsp:txXfrm rot="-5400000">
        <a:off x="418229" y="1300813"/>
        <a:ext cx="3878907" cy="3504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4E7BA-3027-4EB6-9EFE-5130F3E5AF9F}">
      <dsp:nvSpPr>
        <dsp:cNvPr id="0" name=""/>
        <dsp:cNvSpPr/>
      </dsp:nvSpPr>
      <dsp:spPr>
        <a:xfrm>
          <a:off x="1269" y="419"/>
          <a:ext cx="5224780" cy="626856"/>
        </a:xfrm>
        <a:prstGeom prst="roundRect">
          <a:avLst>
            <a:gd name="adj" fmla="val 10000"/>
          </a:avLst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Kernel</a:t>
          </a:r>
        </a:p>
      </dsp:txBody>
      <dsp:txXfrm>
        <a:off x="19629" y="18779"/>
        <a:ext cx="5188060" cy="590136"/>
      </dsp:txXfrm>
    </dsp:sp>
    <dsp:sp modelId="{217407A3-8F2A-4722-A499-4E187DCF5AF8}">
      <dsp:nvSpPr>
        <dsp:cNvPr id="0" name=""/>
        <dsp:cNvSpPr/>
      </dsp:nvSpPr>
      <dsp:spPr>
        <a:xfrm>
          <a:off x="1269" y="694955"/>
          <a:ext cx="2871031" cy="62685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SYS</a:t>
          </a:r>
        </a:p>
      </dsp:txBody>
      <dsp:txXfrm>
        <a:off x="19629" y="713315"/>
        <a:ext cx="2834311" cy="590136"/>
      </dsp:txXfrm>
    </dsp:sp>
    <dsp:sp modelId="{4E72D4AB-FC21-4ED3-B501-A7CFB7B3BA57}">
      <dsp:nvSpPr>
        <dsp:cNvPr id="0" name=""/>
        <dsp:cNvSpPr/>
      </dsp:nvSpPr>
      <dsp:spPr>
        <a:xfrm>
          <a:off x="1269" y="1389490"/>
          <a:ext cx="2871031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C</a:t>
          </a:r>
        </a:p>
      </dsp:txBody>
      <dsp:txXfrm>
        <a:off x="19629" y="1407850"/>
        <a:ext cx="2834311" cy="590136"/>
      </dsp:txXfrm>
    </dsp:sp>
    <dsp:sp modelId="{3567E941-66FC-4BDB-930A-EC84D6B2F98B}">
      <dsp:nvSpPr>
        <dsp:cNvPr id="0" name=""/>
        <dsp:cNvSpPr/>
      </dsp:nvSpPr>
      <dsp:spPr>
        <a:xfrm>
          <a:off x="1269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Timer</a:t>
          </a:r>
        </a:p>
      </dsp:txBody>
      <dsp:txXfrm>
        <a:off x="17809" y="2100566"/>
        <a:ext cx="531639" cy="593776"/>
      </dsp:txXfrm>
    </dsp:sp>
    <dsp:sp modelId="{7A87008D-1C11-4E21-B712-BED23BD14746}">
      <dsp:nvSpPr>
        <dsp:cNvPr id="0" name=""/>
        <dsp:cNvSpPr/>
      </dsp:nvSpPr>
      <dsp:spPr>
        <a:xfrm>
          <a:off x="577847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Clock</a:t>
          </a:r>
        </a:p>
      </dsp:txBody>
      <dsp:txXfrm>
        <a:off x="594387" y="2100566"/>
        <a:ext cx="531639" cy="593776"/>
      </dsp:txXfrm>
    </dsp:sp>
    <dsp:sp modelId="{0DCF5133-2AE1-4E56-8188-D3FFDD085506}">
      <dsp:nvSpPr>
        <dsp:cNvPr id="0" name=""/>
        <dsp:cNvSpPr/>
      </dsp:nvSpPr>
      <dsp:spPr>
        <a:xfrm>
          <a:off x="1154426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Video</a:t>
          </a:r>
        </a:p>
      </dsp:txBody>
      <dsp:txXfrm>
        <a:off x="1170966" y="2100566"/>
        <a:ext cx="531639" cy="593776"/>
      </dsp:txXfrm>
    </dsp:sp>
    <dsp:sp modelId="{54FB40CC-3B7A-4AD9-9576-13CDE43A50FA}">
      <dsp:nvSpPr>
        <dsp:cNvPr id="0" name=""/>
        <dsp:cNvSpPr/>
      </dsp:nvSpPr>
      <dsp:spPr>
        <a:xfrm>
          <a:off x="1731004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Sound</a:t>
          </a:r>
        </a:p>
      </dsp:txBody>
      <dsp:txXfrm>
        <a:off x="1747544" y="2100566"/>
        <a:ext cx="531639" cy="593776"/>
      </dsp:txXfrm>
    </dsp:sp>
    <dsp:sp modelId="{A33A0BB6-CDE7-4814-9A98-18C654B18BF6}">
      <dsp:nvSpPr>
        <dsp:cNvPr id="0" name=""/>
        <dsp:cNvSpPr/>
      </dsp:nvSpPr>
      <dsp:spPr>
        <a:xfrm>
          <a:off x="2307582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SYSCALL distributor</a:t>
          </a:r>
        </a:p>
      </dsp:txBody>
      <dsp:txXfrm>
        <a:off x="2324122" y="2100566"/>
        <a:ext cx="531639" cy="593776"/>
      </dsp:txXfrm>
    </dsp:sp>
    <dsp:sp modelId="{2E6EB7CC-D33E-46BC-8143-176B76FA92A7}">
      <dsp:nvSpPr>
        <dsp:cNvPr id="0" name=""/>
        <dsp:cNvSpPr/>
      </dsp:nvSpPr>
      <dsp:spPr>
        <a:xfrm>
          <a:off x="2919737" y="694955"/>
          <a:ext cx="2306312" cy="626856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ARCH</a:t>
          </a:r>
        </a:p>
      </dsp:txBody>
      <dsp:txXfrm>
        <a:off x="2938097" y="713315"/>
        <a:ext cx="2269592" cy="590136"/>
      </dsp:txXfrm>
    </dsp:sp>
    <dsp:sp modelId="{A8978EFB-4329-4929-928F-432279953E5C}">
      <dsp:nvSpPr>
        <dsp:cNvPr id="0" name=""/>
        <dsp:cNvSpPr/>
      </dsp:nvSpPr>
      <dsp:spPr>
        <a:xfrm>
          <a:off x="2919737" y="1389490"/>
          <a:ext cx="1141297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C</a:t>
          </a:r>
        </a:p>
      </dsp:txBody>
      <dsp:txXfrm>
        <a:off x="2938097" y="1407850"/>
        <a:ext cx="1104577" cy="590136"/>
      </dsp:txXfrm>
    </dsp:sp>
    <dsp:sp modelId="{72DFC542-618B-4ED6-97C5-A2980F339CB8}">
      <dsp:nvSpPr>
        <dsp:cNvPr id="0" name=""/>
        <dsp:cNvSpPr/>
      </dsp:nvSpPr>
      <dsp:spPr>
        <a:xfrm>
          <a:off x="2919737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Interrupt</a:t>
          </a:r>
        </a:p>
      </dsp:txBody>
      <dsp:txXfrm>
        <a:off x="2936277" y="2100566"/>
        <a:ext cx="531639" cy="593776"/>
      </dsp:txXfrm>
    </dsp:sp>
    <dsp:sp modelId="{B0179F3D-40F1-4A4C-A8C4-4D5983F92D14}">
      <dsp:nvSpPr>
        <dsp:cNvPr id="0" name=""/>
        <dsp:cNvSpPr/>
      </dsp:nvSpPr>
      <dsp:spPr>
        <a:xfrm>
          <a:off x="3496315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IDT</a:t>
          </a:r>
        </a:p>
      </dsp:txBody>
      <dsp:txXfrm>
        <a:off x="3512855" y="2100566"/>
        <a:ext cx="531639" cy="593776"/>
      </dsp:txXfrm>
    </dsp:sp>
    <dsp:sp modelId="{59C4A7B6-2813-4A4C-B922-27914F5B16B7}">
      <dsp:nvSpPr>
        <dsp:cNvPr id="0" name=""/>
        <dsp:cNvSpPr/>
      </dsp:nvSpPr>
      <dsp:spPr>
        <a:xfrm>
          <a:off x="4084753" y="1389490"/>
          <a:ext cx="1141297" cy="626856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ASM</a:t>
          </a:r>
        </a:p>
      </dsp:txBody>
      <dsp:txXfrm>
        <a:off x="4103113" y="1407850"/>
        <a:ext cx="1104577" cy="590136"/>
      </dsp:txXfrm>
    </dsp:sp>
    <dsp:sp modelId="{290B4643-DE24-431A-9E13-C53837C7DC03}">
      <dsp:nvSpPr>
        <dsp:cNvPr id="0" name=""/>
        <dsp:cNvSpPr/>
      </dsp:nvSpPr>
      <dsp:spPr>
        <a:xfrm>
          <a:off x="4084753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Interrupts</a:t>
          </a:r>
        </a:p>
      </dsp:txBody>
      <dsp:txXfrm>
        <a:off x="4101293" y="2100566"/>
        <a:ext cx="531639" cy="593776"/>
      </dsp:txXfrm>
    </dsp:sp>
    <dsp:sp modelId="{CC89D53E-0642-49C0-9FB8-69940F086EBC}">
      <dsp:nvSpPr>
        <dsp:cNvPr id="0" name=""/>
        <dsp:cNvSpPr/>
      </dsp:nvSpPr>
      <dsp:spPr>
        <a:xfrm>
          <a:off x="4661331" y="2084026"/>
          <a:ext cx="564719" cy="626856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85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Libasm</a:t>
          </a:r>
        </a:p>
      </dsp:txBody>
      <dsp:txXfrm>
        <a:off x="4677871" y="2100566"/>
        <a:ext cx="531639" cy="5937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5DDFB-52BE-4C30-8E73-91578E103079}">
      <dsp:nvSpPr>
        <dsp:cNvPr id="0" name=""/>
        <dsp:cNvSpPr/>
      </dsp:nvSpPr>
      <dsp:spPr>
        <a:xfrm>
          <a:off x="381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UPDATE SHELL</a:t>
          </a:r>
        </a:p>
      </dsp:txBody>
      <dsp:txXfrm rot="16200000">
        <a:off x="-643087" y="766642"/>
        <a:ext cx="1615237" cy="328300"/>
      </dsp:txXfrm>
    </dsp:sp>
    <dsp:sp modelId="{1FBB2607-87D7-45BE-A8CA-F85B14AA2631}">
      <dsp:nvSpPr>
        <dsp:cNvPr id="0" name=""/>
        <dsp:cNvSpPr/>
      </dsp:nvSpPr>
      <dsp:spPr>
        <a:xfrm>
          <a:off x="328681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Pregunto siempre si hay algo para leer </a:t>
          </a:r>
        </a:p>
      </dsp:txBody>
      <dsp:txXfrm>
        <a:off x="328681" y="123174"/>
        <a:ext cx="1222918" cy="1969801"/>
      </dsp:txXfrm>
    </dsp:sp>
    <dsp:sp modelId="{B200B631-6ED7-41A2-8A88-1F1ED1A260B1}">
      <dsp:nvSpPr>
        <dsp:cNvPr id="0" name=""/>
        <dsp:cNvSpPr/>
      </dsp:nvSpPr>
      <dsp:spPr>
        <a:xfrm>
          <a:off x="1699335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0000"/>
                <a:tint val="98000"/>
                <a:lumMod val="114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000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35560" bIns="0" numCol="1" spcCol="1270" anchor="t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TOMO UN CARACTER</a:t>
          </a:r>
        </a:p>
      </dsp:txBody>
      <dsp:txXfrm rot="16200000">
        <a:off x="1055866" y="766642"/>
        <a:ext cx="1615237" cy="328300"/>
      </dsp:txXfrm>
    </dsp:sp>
    <dsp:sp modelId="{2773D7AD-29F0-4770-B8F8-2C3C46492257}">
      <dsp:nvSpPr>
        <dsp:cNvPr id="0" name=""/>
        <dsp:cNvSpPr/>
      </dsp:nvSpPr>
      <dsp:spPr>
        <a:xfrm rot="5400000">
          <a:off x="1562711" y="1689764"/>
          <a:ext cx="289663" cy="24622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8BCD42-2D8C-43B5-9642-E9412E4D2A50}">
      <dsp:nvSpPr>
        <dsp:cNvPr id="0" name=""/>
        <dsp:cNvSpPr/>
      </dsp:nvSpPr>
      <dsp:spPr>
        <a:xfrm>
          <a:off x="2027635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0" bIns="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Evalúo lo que tiene el caracter.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Puede ser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1- /n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2- /b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 también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3- Puedo tener el buffer lleno</a:t>
          </a:r>
        </a:p>
      </dsp:txBody>
      <dsp:txXfrm>
        <a:off x="2027635" y="123174"/>
        <a:ext cx="1222918" cy="1969801"/>
      </dsp:txXfrm>
    </dsp:sp>
    <dsp:sp modelId="{5BD9FA39-03CE-4A30-A5D7-E305C9A3EB47}">
      <dsp:nvSpPr>
        <dsp:cNvPr id="0" name=""/>
        <dsp:cNvSpPr/>
      </dsp:nvSpPr>
      <dsp:spPr>
        <a:xfrm>
          <a:off x="3398289" y="123174"/>
          <a:ext cx="1641501" cy="196980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tint val="98000"/>
                <a:lumMod val="114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PRESIONÉ EL ENTER</a:t>
          </a:r>
        </a:p>
      </dsp:txBody>
      <dsp:txXfrm rot="16200000">
        <a:off x="2754820" y="766642"/>
        <a:ext cx="1615237" cy="328300"/>
      </dsp:txXfrm>
    </dsp:sp>
    <dsp:sp modelId="{86B7AD20-292A-4CE8-BEC9-38A4A73AE2E4}">
      <dsp:nvSpPr>
        <dsp:cNvPr id="0" name=""/>
        <dsp:cNvSpPr/>
      </dsp:nvSpPr>
      <dsp:spPr>
        <a:xfrm rot="5400000">
          <a:off x="3261665" y="1689764"/>
          <a:ext cx="289663" cy="24622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08C915-79AA-49D3-B1E4-186A90139E40}">
      <dsp:nvSpPr>
        <dsp:cNvPr id="0" name=""/>
        <dsp:cNvSpPr/>
      </dsp:nvSpPr>
      <dsp:spPr>
        <a:xfrm>
          <a:off x="3726589" y="123174"/>
          <a:ext cx="1222918" cy="1969801"/>
        </a:xfrm>
        <a:prstGeom prst="rect">
          <a:avLst/>
        </a:prstGeom>
        <a:noFill/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 Limpiamos el buffer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 Ejecutamos el comando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 Imprimimos un mensaje de error si el comando no existe o imprimos lo que la ejecución de comando devuelva</a:t>
          </a:r>
        </a:p>
      </dsp:txBody>
      <dsp:txXfrm>
        <a:off x="3726589" y="123174"/>
        <a:ext cx="1222918" cy="1969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Yu Gothic UI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C8"/>
    <w:rsid w:val="005303BB"/>
    <w:rsid w:val="008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6D76794F08421C8D0760508062ACF0">
    <w:name w:val="7B6D76794F08421C8D0760508062ACF0"/>
    <w:rsid w:val="00821EC8"/>
  </w:style>
  <w:style w:type="paragraph" w:customStyle="1" w:styleId="CF773AD219324B889904F06B2170EDC2">
    <w:name w:val="CF773AD219324B889904F06B2170EDC2"/>
    <w:rsid w:val="00821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Arquitectura de Computadoras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D53AF61-EFA0-4336-ABCB-5911315A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0</TotalTime>
  <Pages>6</Pages>
  <Words>815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</vt:lpstr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</dc:title>
  <dc:subject>ITBA – 2° cuatrimestre 2015</dc:subject>
  <dc:creator>CORTÉS – GOFFAN – HORVAT</dc:creator>
  <cp:keywords/>
  <cp:lastModifiedBy>Kevin Cortes</cp:lastModifiedBy>
  <cp:revision>2</cp:revision>
  <dcterms:created xsi:type="dcterms:W3CDTF">2015-11-11T01:02:00Z</dcterms:created>
  <dcterms:modified xsi:type="dcterms:W3CDTF">2015-11-11T01:02:00Z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